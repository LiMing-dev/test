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25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59"/>
        <w:gridCol w:w="711"/>
        <w:gridCol w:w="6980"/>
      </w:tblGrid>
      <w:tr w:rsidR="001B2ABD" w14:paraId="106E2234" w14:textId="77777777" w:rsidTr="00AD4D90">
        <w:trPr>
          <w:trHeight w:val="8448"/>
        </w:trPr>
        <w:tc>
          <w:tcPr>
            <w:tcW w:w="3559" w:type="dxa"/>
          </w:tcPr>
          <w:p w14:paraId="01C13E8F" w14:textId="018585A1" w:rsidR="001B2ABD" w:rsidRDefault="001B2ABD" w:rsidP="00036450">
            <w:pPr>
              <w:pStyle w:val="Heading3"/>
            </w:pPr>
          </w:p>
          <w:p w14:paraId="6D5B5B61" w14:textId="77777777" w:rsidR="00AD4D90" w:rsidRDefault="00AD4D90" w:rsidP="00AD4D90"/>
          <w:p w14:paraId="39E5EC45" w14:textId="77777777" w:rsidR="00AD4D90" w:rsidRDefault="00AD4D90" w:rsidP="00AD4D90"/>
          <w:p w14:paraId="2C0E3700" w14:textId="77777777" w:rsidR="00AD4D90" w:rsidRDefault="00AD4D90" w:rsidP="00AD4D90"/>
          <w:p w14:paraId="7117E439" w14:textId="77777777" w:rsidR="00AD4D90" w:rsidRDefault="00AD4D90" w:rsidP="00AD4D90"/>
          <w:p w14:paraId="2B0E7670" w14:textId="77777777" w:rsidR="00AD4D90" w:rsidRDefault="00AD4D90" w:rsidP="00AD4D90"/>
          <w:p w14:paraId="41AB6101" w14:textId="77777777" w:rsidR="00AD4D90" w:rsidRPr="00AD4D90" w:rsidRDefault="00AD4D90" w:rsidP="00AD4D90">
            <w:pPr>
              <w:pStyle w:val="Title"/>
              <w:rPr>
                <w:b/>
                <w:bCs/>
                <w:sz w:val="56"/>
                <w:szCs w:val="56"/>
              </w:rPr>
            </w:pPr>
            <w:r w:rsidRPr="002217D0">
              <w:rPr>
                <w:b/>
                <w:bCs/>
              </w:rPr>
              <w:t>R</w:t>
            </w:r>
            <w:r w:rsidRPr="00AD4D90">
              <w:rPr>
                <w:b/>
                <w:bCs/>
                <w:sz w:val="56"/>
                <w:szCs w:val="56"/>
              </w:rPr>
              <w:t xml:space="preserve">adosław Lisowski </w:t>
            </w:r>
          </w:p>
          <w:p w14:paraId="5C44DC6F" w14:textId="66B52D51" w:rsidR="00AD4D90" w:rsidRPr="00AD4D90" w:rsidRDefault="00AD4D90" w:rsidP="00AD4D90">
            <w:pPr>
              <w:jc w:val="right"/>
              <w:rPr>
                <w:b/>
                <w:bCs/>
                <w:sz w:val="24"/>
                <w:szCs w:val="32"/>
              </w:rPr>
            </w:pPr>
            <w:r w:rsidRPr="00AD4D90">
              <w:rPr>
                <w:b/>
                <w:bCs/>
                <w:w w:val="70"/>
                <w:sz w:val="24"/>
                <w:szCs w:val="32"/>
              </w:rPr>
              <w:t>Software Developer</w:t>
            </w:r>
          </w:p>
          <w:p w14:paraId="45489B6B" w14:textId="77777777" w:rsidR="00AD4D90" w:rsidRDefault="00AD4D90" w:rsidP="00AD4D90"/>
          <w:p w14:paraId="60CBA582" w14:textId="77777777" w:rsidR="00AD4D90" w:rsidRDefault="00AD4D90" w:rsidP="00AD4D90"/>
          <w:p w14:paraId="371620DB" w14:textId="77777777" w:rsidR="00AD4D90" w:rsidRDefault="00AD4D90" w:rsidP="00AD4D90"/>
          <w:sdt>
            <w:sdtPr>
              <w:id w:val="-1711873194"/>
              <w:placeholder>
                <w:docPart w:val="A88CF744252C4055BF1784952C3AD4DA"/>
              </w:placeholder>
              <w:temporary/>
              <w:showingPlcHdr/>
              <w15:appearance w15:val="hidden"/>
            </w:sdtPr>
            <w:sdtContent>
              <w:p w14:paraId="3745630A" w14:textId="53D85290" w:rsidR="00AD4D90" w:rsidRPr="00B916E5" w:rsidRDefault="00AD4D90" w:rsidP="00B916E5">
                <w:pPr>
                  <w:pStyle w:val="Heading3"/>
                  <w:rPr>
                    <w:rFonts w:asciiTheme="minorHAnsi" w:eastAsiaTheme="minorEastAsia" w:hAnsiTheme="minorHAnsi" w:cstheme="minorBidi"/>
                    <w:b w:val="0"/>
                    <w:caps w:val="0"/>
                    <w:color w:val="auto"/>
                    <w:sz w:val="18"/>
                    <w:szCs w:val="22"/>
                  </w:rPr>
                </w:pPr>
                <w:r w:rsidRPr="00D5459D">
                  <w:t>Profile</w:t>
                </w:r>
              </w:p>
            </w:sdtContent>
          </w:sdt>
          <w:p w14:paraId="59BF65EA" w14:textId="5108A8C6" w:rsidR="00AD4D90" w:rsidRDefault="00AD4D90" w:rsidP="00C80A57">
            <w:pPr>
              <w:jc w:val="both"/>
              <w:rPr>
                <w:rFonts w:ascii="Gadugi" w:hAnsi="Gadugi"/>
              </w:rPr>
            </w:pPr>
            <w:r>
              <w:rPr>
                <w:rFonts w:ascii="Gadugi" w:hAnsi="Gadugi"/>
                <w:sz w:val="32"/>
                <w:szCs w:val="40"/>
              </w:rPr>
              <w:t xml:space="preserve">  </w:t>
            </w:r>
            <w:r w:rsidR="00C80A57" w:rsidRPr="00AD4D90">
              <w:rPr>
                <w:rFonts w:ascii="Gadugi" w:hAnsi="Gadugi"/>
                <w:sz w:val="32"/>
                <w:szCs w:val="40"/>
              </w:rPr>
              <w:t>E</w:t>
            </w:r>
            <w:r w:rsidR="00C80A57" w:rsidRPr="00C80A57">
              <w:rPr>
                <w:rFonts w:ascii="Gadugi" w:hAnsi="Gadugi"/>
              </w:rPr>
              <w:t xml:space="preserve">xperienced Full-Stack Developer with over 7 years of expertise in developing high-quality web and mobile applications, and blockchain-based solutions. </w:t>
            </w:r>
          </w:p>
          <w:p w14:paraId="3A19EF22" w14:textId="77777777" w:rsidR="00AD4D90" w:rsidRDefault="00C80A57" w:rsidP="00C80A57">
            <w:pPr>
              <w:jc w:val="both"/>
              <w:rPr>
                <w:rFonts w:ascii="Gadugi" w:hAnsi="Gadugi"/>
              </w:rPr>
            </w:pPr>
            <w:r w:rsidRPr="00C80A57">
              <w:rPr>
                <w:rFonts w:ascii="Gadugi" w:hAnsi="Gadugi"/>
              </w:rPr>
              <w:t xml:space="preserve">Adept at delivering end-to-end solutions across multiple platforms, specializing in JavaScript, React, Node.js, and blockchain technologies such as Ethereum and Solidity. </w:t>
            </w:r>
          </w:p>
          <w:p w14:paraId="2BE801EB" w14:textId="77777777" w:rsidR="00AD4D90" w:rsidRDefault="00C80A57" w:rsidP="00C80A57">
            <w:pPr>
              <w:jc w:val="both"/>
              <w:rPr>
                <w:rFonts w:ascii="Gadugi" w:hAnsi="Gadugi"/>
              </w:rPr>
            </w:pPr>
            <w:r w:rsidRPr="00C80A57">
              <w:rPr>
                <w:rFonts w:ascii="Gadugi" w:hAnsi="Gadugi"/>
              </w:rPr>
              <w:t xml:space="preserve">Passionate about building scalable applications and delivering impactful technology solutions. </w:t>
            </w:r>
          </w:p>
          <w:p w14:paraId="79547E34" w14:textId="0FF7AE57" w:rsidR="00036450" w:rsidRDefault="00C80A57" w:rsidP="00C80A57">
            <w:pPr>
              <w:jc w:val="both"/>
              <w:rPr>
                <w:rFonts w:ascii="Gadugi" w:hAnsi="Gadugi"/>
              </w:rPr>
            </w:pPr>
            <w:r w:rsidRPr="00C80A57">
              <w:rPr>
                <w:rFonts w:ascii="Gadugi" w:hAnsi="Gadugi"/>
              </w:rPr>
              <w:t>Proficient in team collaboration, agile development, and continuous integration.</w:t>
            </w:r>
          </w:p>
          <w:p w14:paraId="1A15B6CF" w14:textId="77777777" w:rsidR="00B916E5" w:rsidRDefault="00B916E5" w:rsidP="00C80A57">
            <w:pPr>
              <w:jc w:val="both"/>
              <w:rPr>
                <w:rFonts w:ascii="Gadugi" w:hAnsi="Gadugi"/>
              </w:rPr>
            </w:pPr>
          </w:p>
          <w:p w14:paraId="46CA999A" w14:textId="77777777" w:rsidR="00B916E5" w:rsidRDefault="00B916E5" w:rsidP="00C80A57">
            <w:pPr>
              <w:jc w:val="both"/>
              <w:rPr>
                <w:rFonts w:ascii="Gadugi" w:hAnsi="Gadugi"/>
              </w:rPr>
            </w:pPr>
          </w:p>
          <w:p w14:paraId="1B562BBB" w14:textId="77777777" w:rsidR="00B916E5" w:rsidRPr="00C80A57" w:rsidRDefault="00B916E5" w:rsidP="00C80A57">
            <w:pPr>
              <w:jc w:val="both"/>
              <w:rPr>
                <w:rFonts w:ascii="Gadugi" w:hAnsi="Gadugi"/>
              </w:rPr>
            </w:pPr>
          </w:p>
          <w:sdt>
            <w:sdtPr>
              <w:id w:val="-1954003311"/>
              <w:placeholder>
                <w:docPart w:val="96CCFFF15DAB4C3A9EB69B309555B624"/>
              </w:placeholder>
              <w:temporary/>
              <w:showingPlcHdr/>
              <w15:appearance w15:val="hidden"/>
            </w:sdtPr>
            <w:sdtContent>
              <w:p w14:paraId="397A851C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1CC2FE81" w14:textId="7E02F48B" w:rsidR="004D3011" w:rsidRDefault="0030271D" w:rsidP="004D3011">
            <w:r>
              <w:t>ADDRESS:</w:t>
            </w:r>
          </w:p>
          <w:p w14:paraId="38D48471" w14:textId="2CF8B529" w:rsidR="0030271D" w:rsidRPr="0030271D" w:rsidRDefault="0030271D" w:rsidP="0030271D">
            <w:r w:rsidRPr="0030271D">
              <w:t xml:space="preserve">ul. Szeroka 12/5         </w:t>
            </w:r>
            <w:r w:rsidRPr="0030271D">
              <w:br/>
              <w:t>31-053 Kraków, Polska</w:t>
            </w:r>
          </w:p>
          <w:p w14:paraId="7FAA5D79" w14:textId="22A38E80" w:rsidR="004D3011" w:rsidRDefault="004D3011" w:rsidP="004D3011"/>
          <w:sdt>
            <w:sdtPr>
              <w:id w:val="1111563247"/>
              <w:placeholder>
                <w:docPart w:val="34F25F59959C44A09E284F6F025DACCD"/>
              </w:placeholder>
              <w:temporary/>
              <w:showingPlcHdr/>
              <w15:appearance w15:val="hidden"/>
            </w:sdtPr>
            <w:sdtContent>
              <w:p w14:paraId="1472C3FC" w14:textId="77777777" w:rsidR="0030271D" w:rsidRDefault="0030271D" w:rsidP="0030271D">
                <w:r w:rsidRPr="004D3011">
                  <w:t>PHONE:</w:t>
                </w:r>
              </w:p>
            </w:sdtContent>
          </w:sdt>
          <w:p w14:paraId="11D54470" w14:textId="77777777" w:rsidR="0030271D" w:rsidRDefault="0030271D" w:rsidP="0030271D">
            <w:r w:rsidRPr="00054A8E">
              <w:t xml:space="preserve">+48 </w:t>
            </w:r>
            <w:r>
              <w:t>649 816 598</w:t>
            </w:r>
            <w:r w:rsidRPr="00054A8E">
              <w:t xml:space="preserve"> </w:t>
            </w:r>
          </w:p>
          <w:p w14:paraId="45D0D727" w14:textId="77777777" w:rsidR="004D3011" w:rsidRDefault="004D3011" w:rsidP="004D3011"/>
          <w:sdt>
            <w:sdtPr>
              <w:id w:val="-240260293"/>
              <w:placeholder>
                <w:docPart w:val="F8BBFF56930D4014BC1D66936C635BC1"/>
              </w:placeholder>
              <w:temporary/>
              <w:showingPlcHdr/>
              <w15:appearance w15:val="hidden"/>
            </w:sdtPr>
            <w:sdtContent>
              <w:p w14:paraId="77DAD818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164B5F15" w14:textId="77777777" w:rsidR="0030271D" w:rsidRPr="0030271D" w:rsidRDefault="0030271D" w:rsidP="0030271D">
            <w:pPr>
              <w:rPr>
                <w:color w:val="B85A22" w:themeColor="accent2" w:themeShade="BF"/>
                <w:u w:val="single"/>
              </w:rPr>
            </w:pPr>
            <w:r w:rsidRPr="0030271D">
              <w:rPr>
                <w:color w:val="B85A22" w:themeColor="accent2" w:themeShade="BF"/>
                <w:u w:val="single"/>
              </w:rPr>
              <w:t xml:space="preserve">radoslaw.lisowski@gmail.com </w:t>
            </w:r>
          </w:p>
          <w:p w14:paraId="22F52147" w14:textId="77777777" w:rsidR="0030271D" w:rsidRPr="00E4381A" w:rsidRDefault="0030271D" w:rsidP="004D3011">
            <w:pPr>
              <w:rPr>
                <w:rStyle w:val="Hyperlink"/>
              </w:rPr>
            </w:pPr>
          </w:p>
          <w:p w14:paraId="51E6969B" w14:textId="3DF3E281" w:rsidR="004D3011" w:rsidRDefault="004D3011" w:rsidP="004D3011"/>
          <w:p w14:paraId="195B1641" w14:textId="77777777" w:rsidR="00866B1E" w:rsidRDefault="00866B1E" w:rsidP="004D3011"/>
          <w:p w14:paraId="5C06F143" w14:textId="77777777" w:rsidR="00866B1E" w:rsidRDefault="00866B1E" w:rsidP="004D3011"/>
          <w:p w14:paraId="0C2EDA43" w14:textId="77777777" w:rsidR="00866B1E" w:rsidRDefault="00866B1E" w:rsidP="004D3011"/>
          <w:p w14:paraId="7AF9F43B" w14:textId="77777777" w:rsidR="00B916E5" w:rsidRDefault="00B916E5" w:rsidP="004D3011"/>
          <w:p w14:paraId="54DE5CE4" w14:textId="77777777" w:rsidR="00B916E5" w:rsidRDefault="00B916E5" w:rsidP="004D3011"/>
          <w:p w14:paraId="6646C270" w14:textId="77777777" w:rsidR="00B916E5" w:rsidRDefault="00B916E5" w:rsidP="004D3011"/>
          <w:p w14:paraId="26C155CC" w14:textId="77777777" w:rsidR="00B916E5" w:rsidRDefault="00B916E5" w:rsidP="004D3011"/>
          <w:p w14:paraId="004ED8FD" w14:textId="77777777" w:rsidR="00B916E5" w:rsidRDefault="00B916E5" w:rsidP="004D3011"/>
          <w:p w14:paraId="1A4C12BA" w14:textId="77777777" w:rsidR="00B916E5" w:rsidRDefault="00B916E5" w:rsidP="004D3011"/>
          <w:p w14:paraId="3FE675E3" w14:textId="77777777" w:rsidR="00B916E5" w:rsidRDefault="00B916E5" w:rsidP="004D3011"/>
          <w:p w14:paraId="0C62F9A1" w14:textId="77777777" w:rsidR="00B916E5" w:rsidRDefault="00B916E5" w:rsidP="004D3011"/>
          <w:p w14:paraId="048299F9" w14:textId="77777777" w:rsidR="00B916E5" w:rsidRDefault="00B916E5" w:rsidP="004D3011"/>
          <w:p w14:paraId="02BD77FD" w14:textId="77777777" w:rsidR="00B916E5" w:rsidRDefault="00B916E5" w:rsidP="004D3011"/>
          <w:p w14:paraId="158C85AB" w14:textId="77777777" w:rsidR="00B916E5" w:rsidRDefault="00B916E5" w:rsidP="004D3011"/>
          <w:p w14:paraId="650E7900" w14:textId="77777777" w:rsidR="00866B1E" w:rsidRPr="00AD4D90" w:rsidRDefault="00866B1E" w:rsidP="00866B1E">
            <w:pPr>
              <w:pStyle w:val="Title"/>
              <w:rPr>
                <w:b/>
                <w:bCs/>
                <w:sz w:val="56"/>
                <w:szCs w:val="56"/>
              </w:rPr>
            </w:pPr>
            <w:r w:rsidRPr="002217D0">
              <w:rPr>
                <w:b/>
                <w:bCs/>
              </w:rPr>
              <w:t>R</w:t>
            </w:r>
            <w:r w:rsidRPr="00AD4D90">
              <w:rPr>
                <w:b/>
                <w:bCs/>
                <w:sz w:val="56"/>
                <w:szCs w:val="56"/>
              </w:rPr>
              <w:t xml:space="preserve">adosław Lisowski </w:t>
            </w:r>
          </w:p>
          <w:p w14:paraId="7744D534" w14:textId="77777777" w:rsidR="00866B1E" w:rsidRPr="00AD4D90" w:rsidRDefault="00866B1E" w:rsidP="00866B1E">
            <w:pPr>
              <w:jc w:val="right"/>
              <w:rPr>
                <w:b/>
                <w:bCs/>
                <w:sz w:val="24"/>
                <w:szCs w:val="32"/>
              </w:rPr>
            </w:pPr>
            <w:r w:rsidRPr="00AD4D90">
              <w:rPr>
                <w:b/>
                <w:bCs/>
                <w:w w:val="70"/>
                <w:sz w:val="24"/>
                <w:szCs w:val="32"/>
              </w:rPr>
              <w:t>Software Developer</w:t>
            </w:r>
          </w:p>
          <w:p w14:paraId="26B434C9" w14:textId="77777777" w:rsidR="00866B1E" w:rsidRDefault="00866B1E" w:rsidP="00866B1E"/>
          <w:p w14:paraId="6A59D776" w14:textId="77777777" w:rsidR="00866B1E" w:rsidRDefault="00866B1E" w:rsidP="00866B1E"/>
          <w:p w14:paraId="13ABBEE9" w14:textId="77777777" w:rsidR="00866B1E" w:rsidRDefault="00866B1E" w:rsidP="00866B1E"/>
          <w:sdt>
            <w:sdtPr>
              <w:id w:val="-118604171"/>
              <w:placeholder>
                <w:docPart w:val="2647164F5CC14E908E15FE7EF9585DC6"/>
              </w:placeholder>
              <w:temporary/>
              <w:showingPlcHdr/>
              <w15:appearance w15:val="hidden"/>
            </w:sdtPr>
            <w:sdtContent>
              <w:p w14:paraId="0A57DD4D" w14:textId="3C9A5790" w:rsidR="00866B1E" w:rsidRPr="00B916E5" w:rsidRDefault="00866B1E" w:rsidP="00B916E5">
                <w:pPr>
                  <w:pStyle w:val="Heading3"/>
                  <w:rPr>
                    <w:rFonts w:asciiTheme="minorHAnsi" w:eastAsiaTheme="minorEastAsia" w:hAnsiTheme="minorHAnsi" w:cstheme="minorBidi"/>
                    <w:b w:val="0"/>
                    <w:caps w:val="0"/>
                    <w:color w:val="auto"/>
                    <w:sz w:val="18"/>
                    <w:szCs w:val="22"/>
                  </w:rPr>
                </w:pPr>
                <w:r w:rsidRPr="00D5459D">
                  <w:t>Profile</w:t>
                </w:r>
              </w:p>
            </w:sdtContent>
          </w:sdt>
          <w:p w14:paraId="67D18FBD" w14:textId="77777777" w:rsidR="00866B1E" w:rsidRDefault="00866B1E" w:rsidP="00866B1E">
            <w:pPr>
              <w:jc w:val="both"/>
              <w:rPr>
                <w:rFonts w:ascii="Gadugi" w:hAnsi="Gadugi"/>
              </w:rPr>
            </w:pPr>
            <w:r>
              <w:rPr>
                <w:rFonts w:ascii="Gadugi" w:hAnsi="Gadugi"/>
                <w:sz w:val="32"/>
                <w:szCs w:val="40"/>
              </w:rPr>
              <w:t xml:space="preserve">  </w:t>
            </w:r>
            <w:r w:rsidRPr="00AD4D90">
              <w:rPr>
                <w:rFonts w:ascii="Gadugi" w:hAnsi="Gadugi"/>
                <w:sz w:val="32"/>
                <w:szCs w:val="40"/>
              </w:rPr>
              <w:t>E</w:t>
            </w:r>
            <w:r w:rsidRPr="00C80A57">
              <w:rPr>
                <w:rFonts w:ascii="Gadugi" w:hAnsi="Gadugi"/>
              </w:rPr>
              <w:t xml:space="preserve">xperienced Full-Stack Developer with over 7 years of expertise in developing high-quality web and mobile applications, and blockchain-based solutions. </w:t>
            </w:r>
          </w:p>
          <w:p w14:paraId="6D842B69" w14:textId="77777777" w:rsidR="00866B1E" w:rsidRDefault="00866B1E" w:rsidP="00866B1E">
            <w:pPr>
              <w:jc w:val="both"/>
              <w:rPr>
                <w:rFonts w:ascii="Gadugi" w:hAnsi="Gadugi"/>
              </w:rPr>
            </w:pPr>
            <w:r w:rsidRPr="00C80A57">
              <w:rPr>
                <w:rFonts w:ascii="Gadugi" w:hAnsi="Gadugi"/>
              </w:rPr>
              <w:t xml:space="preserve">Adept at delivering end-to-end solutions across multiple platforms, specializing in JavaScript, React, Node.js, and blockchain technologies such as Ethereum and Solidity. </w:t>
            </w:r>
          </w:p>
          <w:p w14:paraId="02824E9D" w14:textId="77777777" w:rsidR="00866B1E" w:rsidRDefault="00866B1E" w:rsidP="00866B1E">
            <w:pPr>
              <w:jc w:val="both"/>
              <w:rPr>
                <w:rFonts w:ascii="Gadugi" w:hAnsi="Gadugi"/>
              </w:rPr>
            </w:pPr>
            <w:r w:rsidRPr="00C80A57">
              <w:rPr>
                <w:rFonts w:ascii="Gadugi" w:hAnsi="Gadugi"/>
              </w:rPr>
              <w:t xml:space="preserve">Passionate about building scalable applications and delivering impactful technology solutions. </w:t>
            </w:r>
          </w:p>
          <w:p w14:paraId="5C0E8D10" w14:textId="77777777" w:rsidR="00866B1E" w:rsidRDefault="00866B1E" w:rsidP="00866B1E">
            <w:pPr>
              <w:jc w:val="both"/>
              <w:rPr>
                <w:rFonts w:ascii="Gadugi" w:hAnsi="Gadugi"/>
              </w:rPr>
            </w:pPr>
            <w:r w:rsidRPr="00C80A57">
              <w:rPr>
                <w:rFonts w:ascii="Gadugi" w:hAnsi="Gadugi"/>
              </w:rPr>
              <w:t>Proficient in team collaboration, agile development, and continuous integration.</w:t>
            </w:r>
          </w:p>
          <w:p w14:paraId="01CDE04E" w14:textId="77777777" w:rsidR="00B916E5" w:rsidRDefault="00B916E5" w:rsidP="00866B1E">
            <w:pPr>
              <w:jc w:val="both"/>
              <w:rPr>
                <w:rFonts w:ascii="Gadugi" w:hAnsi="Gadugi"/>
              </w:rPr>
            </w:pPr>
          </w:p>
          <w:p w14:paraId="17D095FE" w14:textId="77777777" w:rsidR="00B916E5" w:rsidRDefault="00B916E5" w:rsidP="00866B1E">
            <w:pPr>
              <w:jc w:val="both"/>
              <w:rPr>
                <w:rFonts w:ascii="Gadugi" w:hAnsi="Gadugi"/>
              </w:rPr>
            </w:pPr>
          </w:p>
          <w:p w14:paraId="64EA4209" w14:textId="77777777" w:rsidR="00B916E5" w:rsidRPr="00C80A57" w:rsidRDefault="00B916E5" w:rsidP="00866B1E">
            <w:pPr>
              <w:jc w:val="both"/>
              <w:rPr>
                <w:rFonts w:ascii="Gadugi" w:hAnsi="Gadugi"/>
              </w:rPr>
            </w:pPr>
          </w:p>
          <w:sdt>
            <w:sdtPr>
              <w:id w:val="1804572122"/>
              <w:placeholder>
                <w:docPart w:val="27201DDED9C14BE0829C283104349618"/>
              </w:placeholder>
              <w:temporary/>
              <w:showingPlcHdr/>
              <w15:appearance w15:val="hidden"/>
            </w:sdtPr>
            <w:sdtContent>
              <w:p w14:paraId="35468937" w14:textId="77777777" w:rsidR="00866B1E" w:rsidRPr="00CB0055" w:rsidRDefault="00866B1E" w:rsidP="00866B1E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6E0ACAC2" w14:textId="77777777" w:rsidR="00866B1E" w:rsidRDefault="00866B1E" w:rsidP="00866B1E">
            <w:r>
              <w:t>ADDRESS:</w:t>
            </w:r>
          </w:p>
          <w:p w14:paraId="2F117521" w14:textId="77777777" w:rsidR="00866B1E" w:rsidRPr="0030271D" w:rsidRDefault="00866B1E" w:rsidP="00866B1E">
            <w:r w:rsidRPr="0030271D">
              <w:t xml:space="preserve">ul. Szeroka 12/5         </w:t>
            </w:r>
            <w:r w:rsidRPr="0030271D">
              <w:br/>
              <w:t>31-053 Kraków, Polska</w:t>
            </w:r>
          </w:p>
          <w:p w14:paraId="4BC7482E" w14:textId="77777777" w:rsidR="00866B1E" w:rsidRDefault="00866B1E" w:rsidP="00866B1E"/>
          <w:sdt>
            <w:sdtPr>
              <w:id w:val="524141059"/>
              <w:placeholder>
                <w:docPart w:val="DF5966BDF2CA4CFB8E27493BA5FCE05E"/>
              </w:placeholder>
              <w:temporary/>
              <w:showingPlcHdr/>
              <w15:appearance w15:val="hidden"/>
            </w:sdtPr>
            <w:sdtContent>
              <w:p w14:paraId="3728FAB5" w14:textId="77777777" w:rsidR="00866B1E" w:rsidRDefault="00866B1E" w:rsidP="00866B1E">
                <w:r w:rsidRPr="004D3011">
                  <w:t>PHONE:</w:t>
                </w:r>
              </w:p>
            </w:sdtContent>
          </w:sdt>
          <w:p w14:paraId="3A26BE1B" w14:textId="77777777" w:rsidR="00866B1E" w:rsidRDefault="00866B1E" w:rsidP="00866B1E">
            <w:r w:rsidRPr="00054A8E">
              <w:t xml:space="preserve">+48 </w:t>
            </w:r>
            <w:r>
              <w:t>649 816 598</w:t>
            </w:r>
            <w:r w:rsidRPr="00054A8E">
              <w:t xml:space="preserve"> </w:t>
            </w:r>
          </w:p>
          <w:p w14:paraId="7B57EF2A" w14:textId="77777777" w:rsidR="00866B1E" w:rsidRDefault="00866B1E" w:rsidP="00866B1E"/>
          <w:sdt>
            <w:sdtPr>
              <w:id w:val="1345285986"/>
              <w:placeholder>
                <w:docPart w:val="A60E734F5E804120BCFF1C3C45E73D2B"/>
              </w:placeholder>
              <w:temporary/>
              <w:showingPlcHdr/>
              <w15:appearance w15:val="hidden"/>
            </w:sdtPr>
            <w:sdtContent>
              <w:p w14:paraId="777F2AE5" w14:textId="77777777" w:rsidR="00866B1E" w:rsidRDefault="00866B1E" w:rsidP="00866B1E">
                <w:r w:rsidRPr="004D3011">
                  <w:t>EMAIL:</w:t>
                </w:r>
              </w:p>
            </w:sdtContent>
          </w:sdt>
          <w:p w14:paraId="760D7309" w14:textId="5C8F1D31" w:rsidR="00B916E5" w:rsidRPr="000C36A0" w:rsidRDefault="00866B1E" w:rsidP="00866B1E">
            <w:pPr>
              <w:rPr>
                <w:color w:val="B85A22" w:themeColor="accent2" w:themeShade="BF"/>
                <w:u w:val="single"/>
              </w:rPr>
            </w:pPr>
            <w:r w:rsidRPr="0030271D">
              <w:rPr>
                <w:color w:val="B85A22" w:themeColor="accent2" w:themeShade="BF"/>
                <w:u w:val="single"/>
              </w:rPr>
              <w:t xml:space="preserve">radoslaw.lisowski@gmail.com </w:t>
            </w:r>
          </w:p>
        </w:tc>
        <w:tc>
          <w:tcPr>
            <w:tcW w:w="711" w:type="dxa"/>
          </w:tcPr>
          <w:p w14:paraId="7D031B0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980" w:type="dxa"/>
            <w:vAlign w:val="center"/>
          </w:tcPr>
          <w:sdt>
            <w:sdtPr>
              <w:id w:val="1049110328"/>
              <w:placeholder>
                <w:docPart w:val="5E404DF4C5964E79AB861A4D44C50A01"/>
              </w:placeholder>
              <w:temporary/>
              <w:showingPlcHdr/>
              <w15:appearance w15:val="hidden"/>
            </w:sdtPr>
            <w:sdtContent>
              <w:p w14:paraId="7B2FBD37" w14:textId="77777777" w:rsidR="001B2ABD" w:rsidRDefault="00E25A26" w:rsidP="00036450">
                <w:pPr>
                  <w:pStyle w:val="Heading2"/>
                </w:pPr>
                <w:r w:rsidRPr="00AD4D90">
                  <w:rPr>
                    <w:bCs w:val="0"/>
                    <w:color w:val="548AB7" w:themeColor="accent1" w:themeShade="BF"/>
                    <w:sz w:val="28"/>
                    <w:szCs w:val="24"/>
                  </w:rPr>
                  <w:t>EDUCATION</w:t>
                </w:r>
              </w:p>
            </w:sdtContent>
          </w:sdt>
          <w:p w14:paraId="717AEEAC" w14:textId="15752AF1" w:rsidR="00036450" w:rsidRPr="00C80A57" w:rsidRDefault="00C80A57" w:rsidP="00B359E4">
            <w:pPr>
              <w:pStyle w:val="Heading4"/>
              <w:rPr>
                <w:sz w:val="22"/>
                <w:szCs w:val="28"/>
              </w:rPr>
            </w:pPr>
            <w:r w:rsidRPr="00C80A57">
              <w:rPr>
                <w:bCs/>
                <w:sz w:val="22"/>
                <w:szCs w:val="28"/>
              </w:rPr>
              <w:t>Warsaw University of Technology</w:t>
            </w:r>
          </w:p>
          <w:p w14:paraId="14233AE4" w14:textId="6FFC0476" w:rsidR="00036450" w:rsidRPr="00C80A57" w:rsidRDefault="00C80A57" w:rsidP="00B359E4">
            <w:pPr>
              <w:pStyle w:val="Date"/>
              <w:rPr>
                <w:i/>
                <w:iCs/>
                <w:sz w:val="20"/>
                <w:szCs w:val="24"/>
              </w:rPr>
            </w:pPr>
            <w:r w:rsidRPr="00C80A57">
              <w:rPr>
                <w:i/>
                <w:iCs/>
                <w:sz w:val="20"/>
                <w:szCs w:val="24"/>
              </w:rPr>
              <w:t>Jun, 2017</w:t>
            </w:r>
          </w:p>
          <w:p w14:paraId="119ABEC1" w14:textId="77777777" w:rsidR="00C80A57" w:rsidRPr="00C80A57" w:rsidRDefault="00C80A57" w:rsidP="00C80A57">
            <w:pPr>
              <w:spacing w:after="160" w:line="278" w:lineRule="auto"/>
              <w:rPr>
                <w:rFonts w:ascii="Calibri" w:eastAsia="Calibri" w:hAnsi="Calibri" w:cs="Times New Roman"/>
                <w:b/>
                <w:bCs/>
                <w:kern w:val="2"/>
                <w:sz w:val="22"/>
                <w:lang w:eastAsia="en-US"/>
                <w14:ligatures w14:val="standardContextual"/>
              </w:rPr>
            </w:pPr>
            <w:r w:rsidRPr="00C80A57">
              <w:rPr>
                <w:rFonts w:ascii="Calibri" w:eastAsia="Calibri" w:hAnsi="Calibri" w:cs="Times New Roman"/>
                <w:kern w:val="2"/>
                <w:sz w:val="22"/>
                <w:lang w:eastAsia="en-US"/>
                <w14:ligatures w14:val="standardContextual"/>
              </w:rPr>
              <w:t xml:space="preserve">Master of Science in </w:t>
            </w:r>
            <w:bookmarkStart w:id="0" w:name="_Hlk189551741"/>
            <w:r w:rsidRPr="00C80A57">
              <w:rPr>
                <w:rFonts w:ascii="Calibri" w:eastAsia="Calibri" w:hAnsi="Calibri" w:cs="Times New Roman"/>
                <w:kern w:val="2"/>
                <w:sz w:val="22"/>
                <w:lang w:eastAsia="en-US"/>
                <w14:ligatures w14:val="standardContextual"/>
              </w:rPr>
              <w:t>Computer Science</w:t>
            </w:r>
            <w:bookmarkEnd w:id="0"/>
          </w:p>
          <w:sdt>
            <w:sdtPr>
              <w:id w:val="1001553383"/>
              <w:placeholder>
                <w:docPart w:val="DEACC92205734128BD4D736C11D15675"/>
              </w:placeholder>
              <w:temporary/>
              <w:showingPlcHdr/>
              <w15:appearance w15:val="hidden"/>
            </w:sdtPr>
            <w:sdtContent>
              <w:p w14:paraId="0A06158F" w14:textId="77777777" w:rsidR="00036450" w:rsidRDefault="00036450" w:rsidP="00036450">
                <w:pPr>
                  <w:pStyle w:val="Heading2"/>
                </w:pPr>
                <w:r w:rsidRPr="00AD4D90">
                  <w:rPr>
                    <w:bCs w:val="0"/>
                    <w:color w:val="548AB7" w:themeColor="accent1" w:themeShade="BF"/>
                    <w:sz w:val="28"/>
                    <w:szCs w:val="24"/>
                  </w:rPr>
                  <w:t>WORK EXPERIENCE</w:t>
                </w:r>
              </w:p>
            </w:sdtContent>
          </w:sdt>
          <w:p w14:paraId="2675D010" w14:textId="3C9992C2" w:rsidR="00036450" w:rsidRPr="00B916E5" w:rsidRDefault="004061BC" w:rsidP="00B359E4">
            <w:pPr>
              <w:pStyle w:val="Heading4"/>
              <w:rPr>
                <w:bCs/>
                <w:sz w:val="24"/>
                <w:szCs w:val="32"/>
                <w:u w:val="single"/>
              </w:rPr>
            </w:pPr>
            <w:r w:rsidRPr="00B916E5">
              <w:rPr>
                <w:bCs/>
                <w:sz w:val="24"/>
                <w:szCs w:val="32"/>
                <w:u w:val="single"/>
              </w:rPr>
              <w:t xml:space="preserve">Nordea </w:t>
            </w:r>
            <w:r w:rsidRPr="00B916E5">
              <w:rPr>
                <w:b w:val="0"/>
                <w:bCs/>
                <w:sz w:val="24"/>
                <w:szCs w:val="32"/>
                <w:u w:val="single"/>
              </w:rPr>
              <w:t>|</w:t>
            </w:r>
            <w:r w:rsidRPr="00B916E5">
              <w:rPr>
                <w:bCs/>
                <w:sz w:val="24"/>
                <w:szCs w:val="32"/>
                <w:u w:val="single"/>
              </w:rPr>
              <w:t xml:space="preserve"> Remote |</w:t>
            </w:r>
            <w:r w:rsidR="00036450" w:rsidRPr="00B916E5">
              <w:rPr>
                <w:sz w:val="24"/>
                <w:szCs w:val="32"/>
                <w:u w:val="single"/>
              </w:rPr>
              <w:t xml:space="preserve"> </w:t>
            </w:r>
            <w:r w:rsidRPr="00B916E5">
              <w:rPr>
                <w:bCs/>
                <w:sz w:val="24"/>
                <w:szCs w:val="32"/>
                <w:u w:val="single"/>
              </w:rPr>
              <w:t>Full stack and Blockchain Developer</w:t>
            </w:r>
          </w:p>
          <w:p w14:paraId="355DC282" w14:textId="4C7CEFBA" w:rsidR="004061BC" w:rsidRDefault="004061BC" w:rsidP="001925B1">
            <w:pPr>
              <w:jc w:val="right"/>
              <w:rPr>
                <w:b/>
                <w:bCs/>
                <w:i/>
                <w:iCs/>
              </w:rPr>
            </w:pPr>
            <w:r w:rsidRPr="001925B1">
              <w:rPr>
                <w:b/>
                <w:bCs/>
                <w:i/>
                <w:iCs/>
              </w:rPr>
              <w:t xml:space="preserve">[Feb, 2024] </w:t>
            </w:r>
            <w:r w:rsidR="001925B1">
              <w:rPr>
                <w:b/>
                <w:bCs/>
                <w:i/>
                <w:iCs/>
              </w:rPr>
              <w:t>–</w:t>
            </w:r>
            <w:r w:rsidRPr="001925B1">
              <w:rPr>
                <w:b/>
                <w:bCs/>
                <w:i/>
                <w:iCs/>
              </w:rPr>
              <w:t xml:space="preserve"> presen</w:t>
            </w:r>
            <w:r w:rsidR="001925B1">
              <w:rPr>
                <w:b/>
                <w:bCs/>
                <w:i/>
                <w:iCs/>
              </w:rPr>
              <w:t>t</w:t>
            </w:r>
          </w:p>
          <w:p w14:paraId="6E660F73" w14:textId="77777777" w:rsidR="001925B1" w:rsidRPr="001925B1" w:rsidRDefault="001925B1" w:rsidP="00CB1111">
            <w:pPr>
              <w:jc w:val="right"/>
              <w:rPr>
                <w:b/>
                <w:bCs/>
                <w:i/>
                <w:iCs/>
              </w:rPr>
            </w:pPr>
          </w:p>
          <w:p w14:paraId="2CEEBC98" w14:textId="77777777" w:rsidR="00CB1111" w:rsidRPr="004C0539" w:rsidRDefault="00CB1111" w:rsidP="00CB1111">
            <w:pPr>
              <w:numPr>
                <w:ilvl w:val="0"/>
                <w:numId w:val="2"/>
              </w:numPr>
              <w:tabs>
                <w:tab w:val="clear" w:pos="720"/>
                <w:tab w:val="num" w:pos="383"/>
              </w:tabs>
              <w:spacing w:after="160" w:line="278" w:lineRule="auto"/>
              <w:ind w:left="383" w:hanging="180"/>
              <w:jc w:val="both"/>
              <w:rPr>
                <w:b/>
                <w:bCs/>
              </w:rPr>
            </w:pPr>
            <w:r w:rsidRPr="004C0539">
              <w:rPr>
                <w:b/>
                <w:bCs/>
              </w:rPr>
              <w:t>Developed and implemented blockchain-based solutions for secure, transparent financial transactions, focusing on cross-border payments and smart contract deployment using Ethereum and Hyperledger.</w:t>
            </w:r>
          </w:p>
          <w:p w14:paraId="5DC5D946" w14:textId="77777777" w:rsidR="00CB1111" w:rsidRPr="004C0539" w:rsidRDefault="00CB1111" w:rsidP="00CB1111">
            <w:pPr>
              <w:numPr>
                <w:ilvl w:val="0"/>
                <w:numId w:val="2"/>
              </w:numPr>
              <w:tabs>
                <w:tab w:val="clear" w:pos="720"/>
                <w:tab w:val="num" w:pos="383"/>
              </w:tabs>
              <w:spacing w:after="160" w:line="278" w:lineRule="auto"/>
              <w:ind w:left="383" w:hanging="180"/>
              <w:jc w:val="both"/>
              <w:rPr>
                <w:b/>
                <w:bCs/>
              </w:rPr>
            </w:pPr>
            <w:r w:rsidRPr="004C0539">
              <w:rPr>
                <w:b/>
                <w:bCs/>
              </w:rPr>
              <w:t>Designed and optimized smart contracts in Solidity to automate financial processes, ensuring faster, secure, and cost-efficient transactions for Nordea's clients.</w:t>
            </w:r>
          </w:p>
          <w:p w14:paraId="0A2D4C44" w14:textId="77777777" w:rsidR="00CB1111" w:rsidRPr="004C0539" w:rsidRDefault="00CB1111" w:rsidP="00CB1111">
            <w:pPr>
              <w:numPr>
                <w:ilvl w:val="0"/>
                <w:numId w:val="2"/>
              </w:numPr>
              <w:tabs>
                <w:tab w:val="clear" w:pos="720"/>
                <w:tab w:val="num" w:pos="383"/>
              </w:tabs>
              <w:spacing w:after="160" w:line="278" w:lineRule="auto"/>
              <w:ind w:left="383" w:hanging="180"/>
              <w:jc w:val="both"/>
              <w:rPr>
                <w:b/>
                <w:bCs/>
              </w:rPr>
            </w:pPr>
            <w:r w:rsidRPr="004C0539">
              <w:rPr>
                <w:b/>
                <w:bCs/>
              </w:rPr>
              <w:t>Collaborated with cross-functional teams (business analysts, front-end developers, and compliance officers) to integrate blockchain solutions into Nordea's financial products and services.</w:t>
            </w:r>
          </w:p>
          <w:p w14:paraId="06D38D85" w14:textId="77777777" w:rsidR="00CB1111" w:rsidRPr="004C0539" w:rsidRDefault="00CB1111" w:rsidP="00CB1111">
            <w:pPr>
              <w:numPr>
                <w:ilvl w:val="0"/>
                <w:numId w:val="2"/>
              </w:numPr>
              <w:tabs>
                <w:tab w:val="clear" w:pos="720"/>
                <w:tab w:val="num" w:pos="383"/>
              </w:tabs>
              <w:spacing w:after="160" w:line="278" w:lineRule="auto"/>
              <w:ind w:left="383" w:hanging="180"/>
              <w:jc w:val="both"/>
              <w:rPr>
                <w:b/>
                <w:bCs/>
              </w:rPr>
            </w:pPr>
            <w:r w:rsidRPr="004C0539">
              <w:rPr>
                <w:b/>
                <w:bCs/>
              </w:rPr>
              <w:t>Integrated blockchain technology with traditional banking systems to enhance transparency and traceability in financial transactions, reducing the risk of fraud.</w:t>
            </w:r>
          </w:p>
          <w:p w14:paraId="7CE8DF5C" w14:textId="77777777" w:rsidR="00CB1111" w:rsidRDefault="00CB1111" w:rsidP="00CB1111">
            <w:pPr>
              <w:numPr>
                <w:ilvl w:val="0"/>
                <w:numId w:val="2"/>
              </w:numPr>
              <w:tabs>
                <w:tab w:val="clear" w:pos="720"/>
                <w:tab w:val="num" w:pos="383"/>
              </w:tabs>
              <w:spacing w:after="160" w:line="278" w:lineRule="auto"/>
              <w:ind w:left="383" w:hanging="180"/>
              <w:jc w:val="both"/>
              <w:rPr>
                <w:b/>
                <w:bCs/>
              </w:rPr>
            </w:pPr>
            <w:r w:rsidRPr="004C0539">
              <w:rPr>
                <w:b/>
                <w:bCs/>
              </w:rPr>
              <w:t>Developed and maintained decentralized applications (DApps), enabling clients to interact securely with financial services through blockchain interfaces.</w:t>
            </w:r>
          </w:p>
          <w:p w14:paraId="66F2E334" w14:textId="77777777" w:rsidR="001925B1" w:rsidRPr="004C0539" w:rsidRDefault="001925B1" w:rsidP="001925B1">
            <w:pPr>
              <w:spacing w:after="160" w:line="278" w:lineRule="auto"/>
              <w:ind w:left="383"/>
              <w:jc w:val="both"/>
              <w:rPr>
                <w:b/>
                <w:bCs/>
              </w:rPr>
            </w:pPr>
          </w:p>
          <w:p w14:paraId="4A7734A2" w14:textId="77777777" w:rsidR="004D3011" w:rsidRDefault="004D3011" w:rsidP="00CB1111">
            <w:pPr>
              <w:ind w:left="-157"/>
            </w:pPr>
          </w:p>
          <w:p w14:paraId="5A2B01D8" w14:textId="407773BB" w:rsidR="004D3011" w:rsidRPr="00B916E5" w:rsidRDefault="00E31185" w:rsidP="00B359E4">
            <w:pPr>
              <w:pStyle w:val="Heading4"/>
              <w:rPr>
                <w:bCs/>
                <w:sz w:val="24"/>
                <w:szCs w:val="32"/>
                <w:u w:val="single"/>
              </w:rPr>
            </w:pPr>
            <w:r w:rsidRPr="00B916E5">
              <w:rPr>
                <w:bCs/>
                <w:sz w:val="24"/>
                <w:szCs w:val="32"/>
                <w:u w:val="single"/>
              </w:rPr>
              <w:t xml:space="preserve">Netcompany </w:t>
            </w:r>
            <w:r w:rsidRPr="00B916E5">
              <w:rPr>
                <w:b w:val="0"/>
                <w:bCs/>
                <w:sz w:val="24"/>
                <w:szCs w:val="32"/>
                <w:u w:val="single"/>
              </w:rPr>
              <w:t>|</w:t>
            </w:r>
            <w:r w:rsidRPr="00B916E5">
              <w:rPr>
                <w:bCs/>
                <w:sz w:val="24"/>
                <w:szCs w:val="32"/>
                <w:u w:val="single"/>
              </w:rPr>
              <w:t xml:space="preserve"> Remote |</w:t>
            </w:r>
            <w:r w:rsidR="004D3011" w:rsidRPr="00B916E5">
              <w:rPr>
                <w:sz w:val="24"/>
                <w:szCs w:val="32"/>
                <w:u w:val="single"/>
              </w:rPr>
              <w:t xml:space="preserve"> </w:t>
            </w:r>
            <w:r w:rsidRPr="00B916E5">
              <w:rPr>
                <w:bCs/>
                <w:sz w:val="24"/>
                <w:szCs w:val="32"/>
                <w:u w:val="single"/>
              </w:rPr>
              <w:t>Full-Stack Developer</w:t>
            </w:r>
          </w:p>
          <w:p w14:paraId="3EF290E3" w14:textId="0F03271F" w:rsidR="004D3011" w:rsidRDefault="00E31185" w:rsidP="001925B1">
            <w:pPr>
              <w:pStyle w:val="Date"/>
              <w:jc w:val="right"/>
              <w:rPr>
                <w:b/>
                <w:bCs/>
                <w:i/>
                <w:iCs/>
              </w:rPr>
            </w:pPr>
            <w:r w:rsidRPr="001925B1">
              <w:rPr>
                <w:b/>
                <w:bCs/>
                <w:i/>
                <w:iCs/>
              </w:rPr>
              <w:t xml:space="preserve">[May, 2021] </w:t>
            </w:r>
            <w:r w:rsidR="004D3011" w:rsidRPr="001925B1">
              <w:rPr>
                <w:b/>
                <w:bCs/>
                <w:i/>
                <w:iCs/>
              </w:rPr>
              <w:t>–</w:t>
            </w:r>
            <w:r w:rsidRPr="001925B1">
              <w:rPr>
                <w:b/>
                <w:bCs/>
                <w:i/>
                <w:iCs/>
              </w:rPr>
              <w:t xml:space="preserve"> [Feb, 2024]</w:t>
            </w:r>
          </w:p>
          <w:p w14:paraId="3C124114" w14:textId="77777777" w:rsidR="001925B1" w:rsidRPr="001925B1" w:rsidRDefault="001925B1" w:rsidP="001925B1"/>
          <w:p w14:paraId="3C02B465" w14:textId="77777777" w:rsidR="00CB1111" w:rsidRPr="006A6BA9" w:rsidRDefault="00CB1111" w:rsidP="00CB1111">
            <w:pPr>
              <w:numPr>
                <w:ilvl w:val="0"/>
                <w:numId w:val="3"/>
              </w:numPr>
              <w:tabs>
                <w:tab w:val="clear" w:pos="720"/>
                <w:tab w:val="num" w:pos="293"/>
              </w:tabs>
              <w:spacing w:after="160" w:line="278" w:lineRule="auto"/>
              <w:ind w:left="383" w:hanging="180"/>
              <w:jc w:val="both"/>
              <w:rPr>
                <w:b/>
                <w:bCs/>
              </w:rPr>
            </w:pPr>
            <w:r w:rsidRPr="006A6BA9">
              <w:rPr>
                <w:b/>
                <w:bCs/>
              </w:rPr>
              <w:t>Designed and developed dynamic, responsive web applications using React, Node.js, and JavaScript, ensuring seamless cross-platform functionality.</w:t>
            </w:r>
          </w:p>
          <w:p w14:paraId="4ECF4D59" w14:textId="77777777" w:rsidR="00CB1111" w:rsidRPr="006A6BA9" w:rsidRDefault="00CB1111" w:rsidP="00CB1111">
            <w:pPr>
              <w:numPr>
                <w:ilvl w:val="0"/>
                <w:numId w:val="3"/>
              </w:numPr>
              <w:tabs>
                <w:tab w:val="clear" w:pos="720"/>
                <w:tab w:val="num" w:pos="293"/>
              </w:tabs>
              <w:spacing w:after="160" w:line="278" w:lineRule="auto"/>
              <w:ind w:left="383" w:hanging="180"/>
              <w:jc w:val="both"/>
              <w:rPr>
                <w:b/>
                <w:bCs/>
              </w:rPr>
            </w:pPr>
            <w:r w:rsidRPr="006A6BA9">
              <w:rPr>
                <w:b/>
                <w:bCs/>
              </w:rPr>
              <w:t>Collaborated with cross-functional teams (product managers, designers, and other developers) to create scalable solutions for large-scale government and enterprise clients.</w:t>
            </w:r>
          </w:p>
          <w:p w14:paraId="01D73431" w14:textId="77777777" w:rsidR="00CB1111" w:rsidRPr="006A6BA9" w:rsidRDefault="00CB1111" w:rsidP="00CB1111">
            <w:pPr>
              <w:numPr>
                <w:ilvl w:val="0"/>
                <w:numId w:val="3"/>
              </w:numPr>
              <w:tabs>
                <w:tab w:val="clear" w:pos="720"/>
                <w:tab w:val="num" w:pos="293"/>
              </w:tabs>
              <w:spacing w:after="160" w:line="278" w:lineRule="auto"/>
              <w:ind w:left="383" w:hanging="180"/>
              <w:jc w:val="both"/>
              <w:rPr>
                <w:b/>
                <w:bCs/>
              </w:rPr>
            </w:pPr>
            <w:r w:rsidRPr="006A6BA9">
              <w:rPr>
                <w:b/>
                <w:bCs/>
              </w:rPr>
              <w:t>Implemented APIs and integrated third-party services to enhance functionality and streamline data flow across multiple platforms.</w:t>
            </w:r>
          </w:p>
          <w:p w14:paraId="37F9DBA5" w14:textId="77777777" w:rsidR="00CB1111" w:rsidRDefault="00CB1111" w:rsidP="00CB1111">
            <w:pPr>
              <w:numPr>
                <w:ilvl w:val="0"/>
                <w:numId w:val="3"/>
              </w:numPr>
              <w:tabs>
                <w:tab w:val="clear" w:pos="720"/>
                <w:tab w:val="num" w:pos="293"/>
              </w:tabs>
              <w:spacing w:after="160" w:line="278" w:lineRule="auto"/>
              <w:ind w:left="383" w:hanging="180"/>
              <w:jc w:val="both"/>
              <w:rPr>
                <w:b/>
                <w:bCs/>
              </w:rPr>
            </w:pPr>
            <w:r w:rsidRPr="006A6BA9">
              <w:rPr>
                <w:b/>
                <w:bCs/>
              </w:rPr>
              <w:t>Led the front-end development for various projects, using HTML5, CSS3, and React.js, ensuring high-quality user experiences.</w:t>
            </w:r>
          </w:p>
          <w:p w14:paraId="0725BE38" w14:textId="1AB7F233" w:rsidR="00D7741B" w:rsidRDefault="00D7741B" w:rsidP="00D7741B">
            <w:pPr>
              <w:numPr>
                <w:ilvl w:val="0"/>
                <w:numId w:val="3"/>
              </w:numPr>
              <w:tabs>
                <w:tab w:val="clear" w:pos="720"/>
                <w:tab w:val="num" w:pos="383"/>
              </w:tabs>
              <w:spacing w:after="160" w:line="278" w:lineRule="auto"/>
              <w:ind w:left="383" w:hanging="180"/>
              <w:jc w:val="both"/>
              <w:rPr>
                <w:b/>
                <w:bCs/>
              </w:rPr>
            </w:pPr>
            <w:r w:rsidRPr="006A6BA9">
              <w:rPr>
                <w:b/>
                <w:bCs/>
              </w:rPr>
              <w:t>Communicated effectively with clients to gather requirements, provide status updates, and resolve issues remotely via video conferences, ensuring client satisfaction.</w:t>
            </w:r>
          </w:p>
          <w:p w14:paraId="2810C392" w14:textId="77777777" w:rsidR="001925B1" w:rsidRPr="006A6BA9" w:rsidRDefault="001925B1" w:rsidP="001925B1">
            <w:pPr>
              <w:numPr>
                <w:ilvl w:val="0"/>
                <w:numId w:val="3"/>
              </w:numPr>
              <w:tabs>
                <w:tab w:val="clear" w:pos="720"/>
                <w:tab w:val="num" w:pos="383"/>
              </w:tabs>
              <w:spacing w:after="160" w:line="278" w:lineRule="auto"/>
              <w:ind w:left="383" w:hanging="180"/>
              <w:jc w:val="both"/>
              <w:rPr>
                <w:b/>
                <w:bCs/>
              </w:rPr>
            </w:pPr>
            <w:r w:rsidRPr="006A6BA9">
              <w:rPr>
                <w:b/>
                <w:bCs/>
              </w:rPr>
              <w:t>Maintained and updated existing code while ensuring minimal downtime and smooth deployments using CI/CD pipelines (Jenkins, GitHub Actions).</w:t>
            </w:r>
          </w:p>
          <w:p w14:paraId="08AB20AA" w14:textId="77777777" w:rsidR="001925B1" w:rsidRPr="00D7741B" w:rsidRDefault="001925B1" w:rsidP="001925B1">
            <w:pPr>
              <w:spacing w:after="160" w:line="278" w:lineRule="auto"/>
              <w:ind w:left="383"/>
              <w:jc w:val="both"/>
              <w:rPr>
                <w:b/>
                <w:bCs/>
              </w:rPr>
            </w:pPr>
          </w:p>
          <w:p w14:paraId="613DB35A" w14:textId="77777777" w:rsidR="004D3011" w:rsidRDefault="004D3011" w:rsidP="00036450"/>
          <w:p w14:paraId="17166255" w14:textId="5117E81B" w:rsidR="004D3011" w:rsidRPr="00B916E5" w:rsidRDefault="001E3EEC" w:rsidP="00B359E4">
            <w:pPr>
              <w:pStyle w:val="Heading4"/>
              <w:rPr>
                <w:bCs/>
                <w:sz w:val="24"/>
                <w:szCs w:val="32"/>
                <w:u w:val="single"/>
              </w:rPr>
            </w:pPr>
            <w:r w:rsidRPr="00B916E5">
              <w:rPr>
                <w:bCs/>
                <w:sz w:val="24"/>
                <w:szCs w:val="32"/>
                <w:u w:val="single"/>
              </w:rPr>
              <w:t>Orangesoft | Poland</w:t>
            </w:r>
            <w:r w:rsidRPr="00B916E5">
              <w:rPr>
                <w:b w:val="0"/>
                <w:bCs/>
                <w:sz w:val="24"/>
                <w:szCs w:val="32"/>
                <w:u w:val="single"/>
              </w:rPr>
              <w:t xml:space="preserve"> |</w:t>
            </w:r>
            <w:r w:rsidR="004D3011" w:rsidRPr="00B916E5">
              <w:rPr>
                <w:sz w:val="24"/>
                <w:szCs w:val="32"/>
                <w:u w:val="single"/>
              </w:rPr>
              <w:t xml:space="preserve"> </w:t>
            </w:r>
            <w:r w:rsidRPr="00B916E5">
              <w:rPr>
                <w:bCs/>
                <w:sz w:val="24"/>
                <w:szCs w:val="32"/>
                <w:u w:val="single"/>
              </w:rPr>
              <w:t>Full-Stack Developer</w:t>
            </w:r>
          </w:p>
          <w:p w14:paraId="50C71A2A" w14:textId="5DCAE71C" w:rsidR="004D3011" w:rsidRDefault="001E3EEC" w:rsidP="0099471F">
            <w:pPr>
              <w:pStyle w:val="Date"/>
              <w:jc w:val="right"/>
              <w:rPr>
                <w:b/>
                <w:bCs/>
                <w:i/>
                <w:iCs/>
              </w:rPr>
            </w:pPr>
            <w:r w:rsidRPr="001925B1">
              <w:rPr>
                <w:b/>
                <w:bCs/>
                <w:i/>
                <w:iCs/>
              </w:rPr>
              <w:t xml:space="preserve">[July, 2017] </w:t>
            </w:r>
            <w:r w:rsidR="004D3011" w:rsidRPr="001925B1">
              <w:rPr>
                <w:b/>
                <w:bCs/>
                <w:i/>
                <w:iCs/>
              </w:rPr>
              <w:t>–</w:t>
            </w:r>
            <w:r w:rsidRPr="001925B1">
              <w:rPr>
                <w:b/>
                <w:bCs/>
                <w:i/>
                <w:iCs/>
              </w:rPr>
              <w:t xml:space="preserve"> [May, 2021]</w:t>
            </w:r>
          </w:p>
          <w:p w14:paraId="21957462" w14:textId="77777777" w:rsidR="001925B1" w:rsidRPr="001925B1" w:rsidRDefault="001925B1" w:rsidP="001925B1"/>
          <w:p w14:paraId="5A647308" w14:textId="77777777" w:rsidR="0099471F" w:rsidRPr="006A6BA9" w:rsidRDefault="0099471F" w:rsidP="0099471F">
            <w:pPr>
              <w:numPr>
                <w:ilvl w:val="0"/>
                <w:numId w:val="3"/>
              </w:numPr>
              <w:tabs>
                <w:tab w:val="clear" w:pos="720"/>
                <w:tab w:val="num" w:pos="293"/>
              </w:tabs>
              <w:spacing w:after="160" w:line="278" w:lineRule="auto"/>
              <w:ind w:left="383" w:hanging="180"/>
              <w:jc w:val="both"/>
              <w:rPr>
                <w:b/>
                <w:bCs/>
              </w:rPr>
            </w:pPr>
            <w:r w:rsidRPr="006A6BA9">
              <w:rPr>
                <w:b/>
                <w:bCs/>
              </w:rPr>
              <w:t>Led the architecture, design, and development of large-scale full-stack web applications using the MERN stack, improving system performance by 30% through code optimization and architecture refinements.</w:t>
            </w:r>
          </w:p>
          <w:p w14:paraId="5A9DF310" w14:textId="77777777" w:rsidR="0099471F" w:rsidRPr="006A6BA9" w:rsidRDefault="0099471F" w:rsidP="0099471F">
            <w:pPr>
              <w:numPr>
                <w:ilvl w:val="0"/>
                <w:numId w:val="3"/>
              </w:numPr>
              <w:tabs>
                <w:tab w:val="clear" w:pos="720"/>
                <w:tab w:val="num" w:pos="293"/>
              </w:tabs>
              <w:spacing w:after="160" w:line="278" w:lineRule="auto"/>
              <w:ind w:left="383" w:hanging="180"/>
              <w:jc w:val="both"/>
              <w:rPr>
                <w:b/>
                <w:bCs/>
              </w:rPr>
            </w:pPr>
            <w:r w:rsidRPr="006A6BA9">
              <w:rPr>
                <w:b/>
                <w:bCs/>
              </w:rPr>
              <w:t>Designed and implemented robust API solutions using Express.js and Node.js, facilitating smooth integration with the front-end and enhancing data processing speed by 25%.</w:t>
            </w:r>
          </w:p>
          <w:p w14:paraId="7882A1FF" w14:textId="77777777" w:rsidR="0099471F" w:rsidRPr="006A6BA9" w:rsidRDefault="0099471F" w:rsidP="0099471F">
            <w:pPr>
              <w:numPr>
                <w:ilvl w:val="0"/>
                <w:numId w:val="3"/>
              </w:numPr>
              <w:tabs>
                <w:tab w:val="clear" w:pos="720"/>
                <w:tab w:val="num" w:pos="293"/>
              </w:tabs>
              <w:spacing w:after="160" w:line="278" w:lineRule="auto"/>
              <w:ind w:left="383" w:hanging="180"/>
              <w:jc w:val="both"/>
              <w:rPr>
                <w:b/>
                <w:bCs/>
              </w:rPr>
            </w:pPr>
            <w:r w:rsidRPr="006A6BA9">
              <w:rPr>
                <w:b/>
                <w:bCs/>
              </w:rPr>
              <w:t>Managed cloud-based deployments using AWS, setting up highly available, secure, and scalable infrastructure, while reducing infrastructure costs by 20% through effective resource allocation and containerization with Docker.</w:t>
            </w:r>
          </w:p>
          <w:p w14:paraId="468DB723" w14:textId="77777777" w:rsidR="0099471F" w:rsidRPr="006A6BA9" w:rsidRDefault="0099471F" w:rsidP="0099471F">
            <w:pPr>
              <w:numPr>
                <w:ilvl w:val="0"/>
                <w:numId w:val="3"/>
              </w:numPr>
              <w:tabs>
                <w:tab w:val="clear" w:pos="720"/>
                <w:tab w:val="num" w:pos="293"/>
              </w:tabs>
              <w:spacing w:after="160" w:line="278" w:lineRule="auto"/>
              <w:ind w:left="383" w:hanging="180"/>
              <w:jc w:val="both"/>
              <w:rPr>
                <w:b/>
                <w:bCs/>
              </w:rPr>
            </w:pPr>
            <w:r w:rsidRPr="006A6BA9">
              <w:rPr>
                <w:b/>
                <w:bCs/>
              </w:rPr>
              <w:t>Mentored and coached junior developers in best practices for React.js, Node.js, and MongoDB, resulting in improved team performance and a 15% increase in development velocity.</w:t>
            </w:r>
          </w:p>
          <w:p w14:paraId="41687D65" w14:textId="77777777" w:rsidR="002217D0" w:rsidRDefault="002217D0" w:rsidP="00036450"/>
          <w:sdt>
            <w:sdtPr>
              <w:id w:val="1669594239"/>
              <w:placeholder>
                <w:docPart w:val="75F1E2CE12684970835F85A7BE929488"/>
              </w:placeholder>
              <w:temporary/>
              <w:showingPlcHdr/>
              <w15:appearance w15:val="hidden"/>
            </w:sdtPr>
            <w:sdtContent>
              <w:p w14:paraId="609F605C" w14:textId="77777777" w:rsidR="00036450" w:rsidRDefault="00180329" w:rsidP="00036450">
                <w:pPr>
                  <w:pStyle w:val="Heading2"/>
                </w:pPr>
                <w:r w:rsidRPr="00AD4D90">
                  <w:rPr>
                    <w:color w:val="548AB7" w:themeColor="accent1" w:themeShade="BF"/>
                    <w:sz w:val="28"/>
                    <w:szCs w:val="24"/>
                  </w:rPr>
                  <w:t>SKILLS</w:t>
                </w:r>
              </w:p>
            </w:sdtContent>
          </w:sdt>
          <w:p w14:paraId="069A1803" w14:textId="22394B89" w:rsidR="00DA608D" w:rsidRPr="00DA608D" w:rsidRDefault="00DA608D" w:rsidP="00DA608D">
            <w:pPr>
              <w:jc w:val="both"/>
              <w:rPr>
                <w:b/>
                <w:bCs/>
                <w:sz w:val="24"/>
                <w:szCs w:val="32"/>
              </w:rPr>
            </w:pPr>
            <w:r w:rsidRPr="00DA608D">
              <w:rPr>
                <w:b/>
                <w:bCs/>
                <w:sz w:val="24"/>
                <w:szCs w:val="32"/>
              </w:rPr>
              <w:t>Technical</w:t>
            </w:r>
            <w:r w:rsidRPr="00DA608D">
              <w:rPr>
                <w:b/>
                <w:bCs/>
                <w:sz w:val="24"/>
                <w:szCs w:val="32"/>
              </w:rPr>
              <w:t xml:space="preserve"> Skills</w:t>
            </w:r>
          </w:p>
          <w:p w14:paraId="162BE103" w14:textId="07DEBA34" w:rsidR="00AD4D90" w:rsidRPr="00AE4322" w:rsidRDefault="00AD4D90" w:rsidP="00DA608D">
            <w:pPr>
              <w:numPr>
                <w:ilvl w:val="0"/>
                <w:numId w:val="5"/>
              </w:numPr>
              <w:tabs>
                <w:tab w:val="clear" w:pos="720"/>
                <w:tab w:val="num" w:pos="383"/>
              </w:tabs>
              <w:spacing w:after="160" w:line="278" w:lineRule="auto"/>
              <w:ind w:left="383" w:hanging="157"/>
              <w:jc w:val="both"/>
            </w:pPr>
            <w:r w:rsidRPr="00866B1E">
              <w:rPr>
                <w:b/>
                <w:bCs/>
              </w:rPr>
              <w:t>Languages</w:t>
            </w:r>
            <w:r w:rsidRPr="00AE4322">
              <w:t>: JavaScript (ES6+), TypeScript, Python, Solidity, Java, Go, SQL</w:t>
            </w:r>
          </w:p>
          <w:p w14:paraId="2C63E763" w14:textId="065E71FF" w:rsidR="00AD4D90" w:rsidRPr="00AE4322" w:rsidRDefault="00AD4D90" w:rsidP="00DA608D">
            <w:pPr>
              <w:numPr>
                <w:ilvl w:val="0"/>
                <w:numId w:val="5"/>
              </w:numPr>
              <w:tabs>
                <w:tab w:val="clear" w:pos="720"/>
                <w:tab w:val="num" w:pos="383"/>
              </w:tabs>
              <w:spacing w:after="160" w:line="278" w:lineRule="auto"/>
              <w:ind w:left="383" w:hanging="157"/>
              <w:jc w:val="both"/>
            </w:pPr>
            <w:r w:rsidRPr="00866B1E">
              <w:rPr>
                <w:b/>
                <w:bCs/>
              </w:rPr>
              <w:t>Frontend</w:t>
            </w:r>
            <w:r w:rsidRPr="00AE4322">
              <w:t>: React.js, Angular, Vue.js, HTML5, CSS3, Bootstrap, Tailwind CSS</w:t>
            </w:r>
          </w:p>
          <w:p w14:paraId="0FB09CC1" w14:textId="77777777" w:rsidR="00AD4D90" w:rsidRPr="00AE4322" w:rsidRDefault="00AD4D90" w:rsidP="00DA608D">
            <w:pPr>
              <w:numPr>
                <w:ilvl w:val="0"/>
                <w:numId w:val="5"/>
              </w:numPr>
              <w:tabs>
                <w:tab w:val="clear" w:pos="720"/>
                <w:tab w:val="num" w:pos="383"/>
              </w:tabs>
              <w:spacing w:after="160" w:line="278" w:lineRule="auto"/>
              <w:ind w:left="383" w:hanging="157"/>
              <w:jc w:val="both"/>
            </w:pPr>
            <w:r w:rsidRPr="00866B1E">
              <w:rPr>
                <w:b/>
                <w:bCs/>
              </w:rPr>
              <w:t>Backend</w:t>
            </w:r>
            <w:r w:rsidRPr="00AE4322">
              <w:t>: Node.js, Express.js, Django, Flask, Spring Boot</w:t>
            </w:r>
          </w:p>
          <w:p w14:paraId="057A5F26" w14:textId="77777777" w:rsidR="00AD4D90" w:rsidRPr="00AE4322" w:rsidRDefault="00AD4D90" w:rsidP="00DA608D">
            <w:pPr>
              <w:numPr>
                <w:ilvl w:val="0"/>
                <w:numId w:val="5"/>
              </w:numPr>
              <w:tabs>
                <w:tab w:val="clear" w:pos="720"/>
                <w:tab w:val="num" w:pos="383"/>
              </w:tabs>
              <w:spacing w:after="160" w:line="278" w:lineRule="auto"/>
              <w:ind w:left="383" w:hanging="157"/>
              <w:jc w:val="both"/>
            </w:pPr>
            <w:r w:rsidRPr="00866B1E">
              <w:rPr>
                <w:b/>
                <w:bCs/>
              </w:rPr>
              <w:t>Mobile Development</w:t>
            </w:r>
            <w:r w:rsidRPr="00AE4322">
              <w:t>: React Native, Flutter, Swift, Kotlin, Android SDK</w:t>
            </w:r>
          </w:p>
          <w:p w14:paraId="42A0EFC6" w14:textId="1F727BFE" w:rsidR="00AD4D90" w:rsidRPr="00AE4322" w:rsidRDefault="00AD4D90" w:rsidP="00DA608D">
            <w:pPr>
              <w:numPr>
                <w:ilvl w:val="0"/>
                <w:numId w:val="5"/>
              </w:numPr>
              <w:tabs>
                <w:tab w:val="clear" w:pos="720"/>
                <w:tab w:val="num" w:pos="383"/>
              </w:tabs>
              <w:spacing w:after="160" w:line="278" w:lineRule="auto"/>
              <w:ind w:left="383" w:hanging="157"/>
              <w:jc w:val="both"/>
            </w:pPr>
            <w:r w:rsidRPr="00866B1E">
              <w:rPr>
                <w:b/>
                <w:bCs/>
              </w:rPr>
              <w:t>Blockchain</w:t>
            </w:r>
            <w:r w:rsidRPr="00AE4322">
              <w:t>: Ethereum, Solidity, Smart Contracts, Web3.js</w:t>
            </w:r>
          </w:p>
          <w:p w14:paraId="331B56E6" w14:textId="77777777" w:rsidR="00AD4D90" w:rsidRPr="00AE4322" w:rsidRDefault="00AD4D90" w:rsidP="00DA608D">
            <w:pPr>
              <w:numPr>
                <w:ilvl w:val="0"/>
                <w:numId w:val="5"/>
              </w:numPr>
              <w:tabs>
                <w:tab w:val="clear" w:pos="720"/>
                <w:tab w:val="num" w:pos="383"/>
              </w:tabs>
              <w:spacing w:after="160" w:line="278" w:lineRule="auto"/>
              <w:ind w:left="383" w:hanging="157"/>
              <w:jc w:val="both"/>
            </w:pPr>
            <w:r w:rsidRPr="00866B1E">
              <w:rPr>
                <w:b/>
                <w:bCs/>
              </w:rPr>
              <w:t>Databases</w:t>
            </w:r>
            <w:r w:rsidRPr="00AE4322">
              <w:t>: PostgreSQL, MySQL, MongoDB, Redis</w:t>
            </w:r>
          </w:p>
          <w:p w14:paraId="3AE17279" w14:textId="77777777" w:rsidR="00AD4D90" w:rsidRPr="00AE4322" w:rsidRDefault="00AD4D90" w:rsidP="00DA608D">
            <w:pPr>
              <w:numPr>
                <w:ilvl w:val="0"/>
                <w:numId w:val="5"/>
              </w:numPr>
              <w:tabs>
                <w:tab w:val="clear" w:pos="720"/>
                <w:tab w:val="num" w:pos="383"/>
              </w:tabs>
              <w:spacing w:after="160" w:line="278" w:lineRule="auto"/>
              <w:ind w:left="383" w:hanging="157"/>
              <w:jc w:val="both"/>
            </w:pPr>
            <w:r w:rsidRPr="00866B1E">
              <w:rPr>
                <w:b/>
                <w:bCs/>
              </w:rPr>
              <w:t>Version Control</w:t>
            </w:r>
            <w:r w:rsidRPr="00AE4322">
              <w:t>: Git, GitHub, GitLab, Bitbucket</w:t>
            </w:r>
          </w:p>
          <w:p w14:paraId="75F15948" w14:textId="77777777" w:rsidR="00AD4D90" w:rsidRPr="00AE4322" w:rsidRDefault="00AD4D90" w:rsidP="00DA608D">
            <w:pPr>
              <w:numPr>
                <w:ilvl w:val="0"/>
                <w:numId w:val="5"/>
              </w:numPr>
              <w:tabs>
                <w:tab w:val="clear" w:pos="720"/>
                <w:tab w:val="num" w:pos="383"/>
              </w:tabs>
              <w:spacing w:after="160" w:line="278" w:lineRule="auto"/>
              <w:ind w:left="383" w:hanging="157"/>
              <w:jc w:val="both"/>
            </w:pPr>
            <w:r w:rsidRPr="00866B1E">
              <w:rPr>
                <w:b/>
                <w:bCs/>
              </w:rPr>
              <w:t>Cloud Platforms</w:t>
            </w:r>
            <w:r w:rsidRPr="00AE4322">
              <w:t>: AWS, Google Cloud, Azure</w:t>
            </w:r>
          </w:p>
          <w:p w14:paraId="46FB0A61" w14:textId="77777777" w:rsidR="00AD4D90" w:rsidRPr="00AE4322" w:rsidRDefault="00AD4D90" w:rsidP="00DA608D">
            <w:pPr>
              <w:numPr>
                <w:ilvl w:val="0"/>
                <w:numId w:val="5"/>
              </w:numPr>
              <w:tabs>
                <w:tab w:val="clear" w:pos="720"/>
                <w:tab w:val="num" w:pos="383"/>
              </w:tabs>
              <w:spacing w:after="160" w:line="278" w:lineRule="auto"/>
              <w:ind w:left="383" w:hanging="157"/>
              <w:jc w:val="both"/>
            </w:pPr>
            <w:r w:rsidRPr="00866B1E">
              <w:rPr>
                <w:b/>
                <w:bCs/>
              </w:rPr>
              <w:t>DevOps &amp; CI/CD</w:t>
            </w:r>
            <w:r w:rsidRPr="00AE4322">
              <w:t>: Docker, Jenkins, Kubernetes, Terraform</w:t>
            </w:r>
          </w:p>
          <w:p w14:paraId="27CA0262" w14:textId="77777777" w:rsidR="00AD4D90" w:rsidRDefault="00AD4D90" w:rsidP="00DA608D">
            <w:pPr>
              <w:numPr>
                <w:ilvl w:val="0"/>
                <w:numId w:val="5"/>
              </w:numPr>
              <w:tabs>
                <w:tab w:val="clear" w:pos="720"/>
                <w:tab w:val="num" w:pos="383"/>
              </w:tabs>
              <w:spacing w:after="160" w:line="278" w:lineRule="auto"/>
              <w:ind w:left="383" w:hanging="157"/>
              <w:jc w:val="both"/>
            </w:pPr>
            <w:r w:rsidRPr="00866B1E">
              <w:rPr>
                <w:b/>
                <w:bCs/>
              </w:rPr>
              <w:t>Other Tools</w:t>
            </w:r>
            <w:r w:rsidRPr="00AE4322">
              <w:t>: Nginx, Apache, Webpack, Babel, Redux, GraphQL</w:t>
            </w:r>
          </w:p>
          <w:p w14:paraId="1A1BF48A" w14:textId="77777777" w:rsidR="00DA608D" w:rsidRPr="00DA608D" w:rsidRDefault="00DA608D" w:rsidP="00DA608D">
            <w:pPr>
              <w:jc w:val="both"/>
              <w:rPr>
                <w:b/>
                <w:bCs/>
                <w:sz w:val="24"/>
                <w:szCs w:val="32"/>
              </w:rPr>
            </w:pPr>
            <w:r w:rsidRPr="00DA608D">
              <w:rPr>
                <w:b/>
                <w:bCs/>
                <w:sz w:val="24"/>
                <w:szCs w:val="32"/>
              </w:rPr>
              <w:t>Soft Skills</w:t>
            </w:r>
          </w:p>
          <w:p w14:paraId="3D810D07" w14:textId="77777777" w:rsidR="00DA608D" w:rsidRPr="00AE4322" w:rsidRDefault="00DA608D" w:rsidP="00DA608D">
            <w:pPr>
              <w:numPr>
                <w:ilvl w:val="0"/>
                <w:numId w:val="5"/>
              </w:numPr>
              <w:tabs>
                <w:tab w:val="clear" w:pos="720"/>
                <w:tab w:val="num" w:pos="383"/>
              </w:tabs>
              <w:spacing w:after="160" w:line="278" w:lineRule="auto"/>
              <w:ind w:left="383" w:hanging="157"/>
              <w:jc w:val="both"/>
            </w:pPr>
            <w:r w:rsidRPr="00AE4322">
              <w:t>Strong problem-solving and debugging skills</w:t>
            </w:r>
          </w:p>
          <w:p w14:paraId="1ADD968B" w14:textId="77777777" w:rsidR="00DA608D" w:rsidRPr="00AE4322" w:rsidRDefault="00DA608D" w:rsidP="00DA608D">
            <w:pPr>
              <w:numPr>
                <w:ilvl w:val="0"/>
                <w:numId w:val="5"/>
              </w:numPr>
              <w:tabs>
                <w:tab w:val="clear" w:pos="720"/>
                <w:tab w:val="num" w:pos="383"/>
              </w:tabs>
              <w:spacing w:after="160" w:line="278" w:lineRule="auto"/>
              <w:ind w:left="383" w:hanging="157"/>
              <w:jc w:val="both"/>
            </w:pPr>
            <w:r w:rsidRPr="00AE4322">
              <w:t>Excellent collaboration and communication with cross-functional teams</w:t>
            </w:r>
          </w:p>
          <w:p w14:paraId="47B3B7D5" w14:textId="77777777" w:rsidR="000C36A0" w:rsidRPr="00AE4322" w:rsidRDefault="000C36A0" w:rsidP="000C36A0">
            <w:pPr>
              <w:numPr>
                <w:ilvl w:val="0"/>
                <w:numId w:val="5"/>
              </w:numPr>
              <w:tabs>
                <w:tab w:val="clear" w:pos="720"/>
                <w:tab w:val="num" w:pos="383"/>
              </w:tabs>
              <w:spacing w:after="160" w:line="278" w:lineRule="auto"/>
              <w:ind w:left="383" w:hanging="157"/>
              <w:jc w:val="both"/>
            </w:pPr>
            <w:r w:rsidRPr="00AE4322">
              <w:t>Leadership and mentorship capabilities</w:t>
            </w:r>
          </w:p>
          <w:p w14:paraId="54A02FA8" w14:textId="77777777" w:rsidR="000C36A0" w:rsidRPr="00AE4322" w:rsidRDefault="000C36A0" w:rsidP="000C36A0">
            <w:pPr>
              <w:numPr>
                <w:ilvl w:val="0"/>
                <w:numId w:val="5"/>
              </w:numPr>
              <w:tabs>
                <w:tab w:val="clear" w:pos="720"/>
                <w:tab w:val="num" w:pos="383"/>
              </w:tabs>
              <w:spacing w:after="160" w:line="278" w:lineRule="auto"/>
              <w:ind w:left="383" w:hanging="157"/>
              <w:jc w:val="both"/>
            </w:pPr>
            <w:r w:rsidRPr="00AE4322">
              <w:t>Adaptable to new technologies and fast-paced environments</w:t>
            </w:r>
          </w:p>
          <w:p w14:paraId="5D408D00" w14:textId="20513299" w:rsidR="00036450" w:rsidRPr="00866B1E" w:rsidRDefault="000C36A0" w:rsidP="000C36A0">
            <w:pPr>
              <w:numPr>
                <w:ilvl w:val="0"/>
                <w:numId w:val="5"/>
              </w:numPr>
              <w:tabs>
                <w:tab w:val="clear" w:pos="720"/>
                <w:tab w:val="num" w:pos="383"/>
              </w:tabs>
              <w:spacing w:after="160" w:line="278" w:lineRule="auto"/>
              <w:ind w:left="383" w:hanging="157"/>
              <w:jc w:val="both"/>
            </w:pPr>
            <w:r w:rsidRPr="00AE4322">
              <w:t>Strong attention to detail and quality assurance</w:t>
            </w:r>
          </w:p>
        </w:tc>
      </w:tr>
    </w:tbl>
    <w:p w14:paraId="6C22D943" w14:textId="77777777" w:rsidR="002217D0" w:rsidRDefault="002217D0" w:rsidP="000C36A0">
      <w:pPr>
        <w:tabs>
          <w:tab w:val="left" w:pos="990"/>
        </w:tabs>
      </w:pPr>
    </w:p>
    <w:sectPr w:rsidR="002217D0" w:rsidSect="000C45F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C3A502" w14:textId="77777777" w:rsidR="002938C7" w:rsidRDefault="002938C7" w:rsidP="000C45FF">
      <w:r>
        <w:separator/>
      </w:r>
    </w:p>
  </w:endnote>
  <w:endnote w:type="continuationSeparator" w:id="0">
    <w:p w14:paraId="7E4FF2E5" w14:textId="77777777" w:rsidR="002938C7" w:rsidRDefault="002938C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33F201" w14:textId="77777777" w:rsidR="002938C7" w:rsidRDefault="002938C7" w:rsidP="000C45FF">
      <w:r>
        <w:separator/>
      </w:r>
    </w:p>
  </w:footnote>
  <w:footnote w:type="continuationSeparator" w:id="0">
    <w:p w14:paraId="4FEC3D41" w14:textId="77777777" w:rsidR="002938C7" w:rsidRDefault="002938C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3B623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47466D2" wp14:editId="5099496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A2C50"/>
    <w:multiLevelType w:val="multilevel"/>
    <w:tmpl w:val="6866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62AB6"/>
    <w:multiLevelType w:val="multilevel"/>
    <w:tmpl w:val="9D90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30879"/>
    <w:multiLevelType w:val="hybridMultilevel"/>
    <w:tmpl w:val="956A7710"/>
    <w:lvl w:ilvl="0" w:tplc="D0303A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8A7FA5"/>
    <w:multiLevelType w:val="multilevel"/>
    <w:tmpl w:val="7A7A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0E4821"/>
    <w:multiLevelType w:val="multilevel"/>
    <w:tmpl w:val="DCBC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796468">
    <w:abstractNumId w:val="4"/>
  </w:num>
  <w:num w:numId="2" w16cid:durableId="1602907714">
    <w:abstractNumId w:val="1"/>
  </w:num>
  <w:num w:numId="3" w16cid:durableId="2104717082">
    <w:abstractNumId w:val="0"/>
  </w:num>
  <w:num w:numId="4" w16cid:durableId="1604070827">
    <w:abstractNumId w:val="2"/>
  </w:num>
  <w:num w:numId="5" w16cid:durableId="587661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D0"/>
    <w:rsid w:val="00036450"/>
    <w:rsid w:val="00094499"/>
    <w:rsid w:val="000C36A0"/>
    <w:rsid w:val="000C45FF"/>
    <w:rsid w:val="000E3FD1"/>
    <w:rsid w:val="00112054"/>
    <w:rsid w:val="001317D8"/>
    <w:rsid w:val="001525E1"/>
    <w:rsid w:val="00180329"/>
    <w:rsid w:val="0019001F"/>
    <w:rsid w:val="001925B1"/>
    <w:rsid w:val="001A74A5"/>
    <w:rsid w:val="001B2ABD"/>
    <w:rsid w:val="001E0391"/>
    <w:rsid w:val="001E1759"/>
    <w:rsid w:val="001E3EEC"/>
    <w:rsid w:val="001F1ECC"/>
    <w:rsid w:val="002217D0"/>
    <w:rsid w:val="002400EB"/>
    <w:rsid w:val="00256CF7"/>
    <w:rsid w:val="00281FD5"/>
    <w:rsid w:val="002938C7"/>
    <w:rsid w:val="002A3978"/>
    <w:rsid w:val="0030271D"/>
    <w:rsid w:val="0030481B"/>
    <w:rsid w:val="003156FC"/>
    <w:rsid w:val="003254B5"/>
    <w:rsid w:val="0037121F"/>
    <w:rsid w:val="003910D8"/>
    <w:rsid w:val="003A6B7D"/>
    <w:rsid w:val="003B06CA"/>
    <w:rsid w:val="004061BC"/>
    <w:rsid w:val="004071FC"/>
    <w:rsid w:val="00445947"/>
    <w:rsid w:val="004813B3"/>
    <w:rsid w:val="00496591"/>
    <w:rsid w:val="004C63E4"/>
    <w:rsid w:val="004D3011"/>
    <w:rsid w:val="005262AC"/>
    <w:rsid w:val="00537588"/>
    <w:rsid w:val="005E39D5"/>
    <w:rsid w:val="00600670"/>
    <w:rsid w:val="0062123A"/>
    <w:rsid w:val="00645FBC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866B1E"/>
    <w:rsid w:val="009260CD"/>
    <w:rsid w:val="00940A66"/>
    <w:rsid w:val="00952C25"/>
    <w:rsid w:val="0099471F"/>
    <w:rsid w:val="00A2118D"/>
    <w:rsid w:val="00AD0A50"/>
    <w:rsid w:val="00AD4D90"/>
    <w:rsid w:val="00AD76E2"/>
    <w:rsid w:val="00B20152"/>
    <w:rsid w:val="00B359E4"/>
    <w:rsid w:val="00B57D98"/>
    <w:rsid w:val="00B70850"/>
    <w:rsid w:val="00B916E5"/>
    <w:rsid w:val="00C066B6"/>
    <w:rsid w:val="00C37BA1"/>
    <w:rsid w:val="00C4674C"/>
    <w:rsid w:val="00C506CF"/>
    <w:rsid w:val="00C72BED"/>
    <w:rsid w:val="00C80A57"/>
    <w:rsid w:val="00C9578B"/>
    <w:rsid w:val="00CB0055"/>
    <w:rsid w:val="00CB1111"/>
    <w:rsid w:val="00D2522B"/>
    <w:rsid w:val="00D422DE"/>
    <w:rsid w:val="00D5459D"/>
    <w:rsid w:val="00D7741B"/>
    <w:rsid w:val="00DA1F4D"/>
    <w:rsid w:val="00DA608D"/>
    <w:rsid w:val="00DB4915"/>
    <w:rsid w:val="00DD172A"/>
    <w:rsid w:val="00E14BA4"/>
    <w:rsid w:val="00E25A26"/>
    <w:rsid w:val="00E31185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7A27D5"/>
  <w14:defaultImageDpi w14:val="32767"/>
  <w15:chartTrackingRefBased/>
  <w15:docId w15:val="{6F8A06D9-9ECC-487D-9719-FAB44076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99471F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\AppData\Local\Microsoft\Office\16.0\DTS\en-US%7bDFBB17EF-AA60-4CAC-BFF3-FE915F99A26D%7d\%7b07501CD8-04C7-4D34-907B-73B28DD966A6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6CCFFF15DAB4C3A9EB69B309555B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26610-8123-43C8-9331-33CE267665F3}"/>
      </w:docPartPr>
      <w:docPartBody>
        <w:p w:rsidR="000D0C40" w:rsidRDefault="000D0C40">
          <w:pPr>
            <w:pStyle w:val="96CCFFF15DAB4C3A9EB69B309555B624"/>
          </w:pPr>
          <w:r w:rsidRPr="00CB0055">
            <w:t>Contact</w:t>
          </w:r>
        </w:p>
      </w:docPartBody>
    </w:docPart>
    <w:docPart>
      <w:docPartPr>
        <w:name w:val="F8BBFF56930D4014BC1D66936C635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1E419-8FCE-4B1A-94BD-4BA2BC8BD313}"/>
      </w:docPartPr>
      <w:docPartBody>
        <w:p w:rsidR="000D0C40" w:rsidRDefault="000D0C40">
          <w:pPr>
            <w:pStyle w:val="F8BBFF56930D4014BC1D66936C635BC1"/>
          </w:pPr>
          <w:r w:rsidRPr="004D3011">
            <w:t>EMAIL:</w:t>
          </w:r>
        </w:p>
      </w:docPartBody>
    </w:docPart>
    <w:docPart>
      <w:docPartPr>
        <w:name w:val="5E404DF4C5964E79AB861A4D44C50A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70F7F-1C93-4671-9F11-158066A762E7}"/>
      </w:docPartPr>
      <w:docPartBody>
        <w:p w:rsidR="000D0C40" w:rsidRDefault="000D0C40">
          <w:pPr>
            <w:pStyle w:val="5E404DF4C5964E79AB861A4D44C50A01"/>
          </w:pPr>
          <w:r w:rsidRPr="00036450">
            <w:t>EDUCATION</w:t>
          </w:r>
        </w:p>
      </w:docPartBody>
    </w:docPart>
    <w:docPart>
      <w:docPartPr>
        <w:name w:val="DEACC92205734128BD4D736C11D15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5F491-E908-4B0D-BA48-CF145C5970C8}"/>
      </w:docPartPr>
      <w:docPartBody>
        <w:p w:rsidR="000D0C40" w:rsidRDefault="000D0C40">
          <w:pPr>
            <w:pStyle w:val="DEACC92205734128BD4D736C11D15675"/>
          </w:pPr>
          <w:r w:rsidRPr="00036450">
            <w:t>WORK EXPERIENCE</w:t>
          </w:r>
        </w:p>
      </w:docPartBody>
    </w:docPart>
    <w:docPart>
      <w:docPartPr>
        <w:name w:val="75F1E2CE12684970835F85A7BE929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D95D-5322-480A-9464-B82FBB16AF10}"/>
      </w:docPartPr>
      <w:docPartBody>
        <w:p w:rsidR="000D0C40" w:rsidRDefault="000D0C40">
          <w:pPr>
            <w:pStyle w:val="75F1E2CE12684970835F85A7BE929488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34F25F59959C44A09E284F6F025DA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01EED-E00F-4006-AF7B-2B141884DF53}"/>
      </w:docPartPr>
      <w:docPartBody>
        <w:p w:rsidR="00621650" w:rsidRDefault="00BB0B28" w:rsidP="00BB0B28">
          <w:pPr>
            <w:pStyle w:val="34F25F59959C44A09E284F6F025DACCD"/>
          </w:pPr>
          <w:r w:rsidRPr="004D3011">
            <w:t>PHONE:</w:t>
          </w:r>
        </w:p>
      </w:docPartBody>
    </w:docPart>
    <w:docPart>
      <w:docPartPr>
        <w:name w:val="A88CF744252C4055BF1784952C3AD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32E77-4DC4-4294-AB33-3FAB2D341A49}"/>
      </w:docPartPr>
      <w:docPartBody>
        <w:p w:rsidR="00000000" w:rsidRDefault="00621650" w:rsidP="00621650">
          <w:pPr>
            <w:pStyle w:val="A88CF744252C4055BF1784952C3AD4DA"/>
          </w:pPr>
          <w:r w:rsidRPr="00D5459D">
            <w:t>Profile</w:t>
          </w:r>
        </w:p>
      </w:docPartBody>
    </w:docPart>
    <w:docPart>
      <w:docPartPr>
        <w:name w:val="2647164F5CC14E908E15FE7EF9585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574AE-233E-4910-93F4-7095715E6E95}"/>
      </w:docPartPr>
      <w:docPartBody>
        <w:p w:rsidR="00000000" w:rsidRDefault="00621650" w:rsidP="00621650">
          <w:pPr>
            <w:pStyle w:val="2647164F5CC14E908E15FE7EF9585DC6"/>
          </w:pPr>
          <w:r w:rsidRPr="00D5459D">
            <w:t>Profile</w:t>
          </w:r>
        </w:p>
      </w:docPartBody>
    </w:docPart>
    <w:docPart>
      <w:docPartPr>
        <w:name w:val="27201DDED9C14BE0829C28310434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EAEEE-8610-4F41-9891-76D6CBFF2B67}"/>
      </w:docPartPr>
      <w:docPartBody>
        <w:p w:rsidR="00000000" w:rsidRDefault="00621650" w:rsidP="00621650">
          <w:pPr>
            <w:pStyle w:val="27201DDED9C14BE0829C283104349618"/>
          </w:pPr>
          <w:r w:rsidRPr="00CB0055">
            <w:t>Contact</w:t>
          </w:r>
        </w:p>
      </w:docPartBody>
    </w:docPart>
    <w:docPart>
      <w:docPartPr>
        <w:name w:val="DF5966BDF2CA4CFB8E27493BA5FCE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FB8E6-520C-4282-A0A1-5FB1273976CB}"/>
      </w:docPartPr>
      <w:docPartBody>
        <w:p w:rsidR="00000000" w:rsidRDefault="00621650" w:rsidP="00621650">
          <w:pPr>
            <w:pStyle w:val="DF5966BDF2CA4CFB8E27493BA5FCE05E"/>
          </w:pPr>
          <w:r w:rsidRPr="004D3011">
            <w:t>PHONE:</w:t>
          </w:r>
        </w:p>
      </w:docPartBody>
    </w:docPart>
    <w:docPart>
      <w:docPartPr>
        <w:name w:val="A60E734F5E804120BCFF1C3C45E73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6EFC3-09D0-49ED-8108-E8F9F2F38BCC}"/>
      </w:docPartPr>
      <w:docPartBody>
        <w:p w:rsidR="00000000" w:rsidRDefault="00621650" w:rsidP="00621650">
          <w:pPr>
            <w:pStyle w:val="A60E734F5E804120BCFF1C3C45E73D2B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40"/>
    <w:rsid w:val="000D0C40"/>
    <w:rsid w:val="00621650"/>
    <w:rsid w:val="00A30145"/>
    <w:rsid w:val="00BB0B28"/>
    <w:rsid w:val="00D84ECB"/>
    <w:rsid w:val="00E1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DB8A0968904A90B8BAD7F27BEE3E25">
    <w:name w:val="BEDB8A0968904A90B8BAD7F27BEE3E25"/>
    <w:rsid w:val="00621650"/>
  </w:style>
  <w:style w:type="paragraph" w:customStyle="1" w:styleId="4395D614F9CD4FE58F27E6C4EBE419F9">
    <w:name w:val="4395D614F9CD4FE58F27E6C4EBE419F9"/>
    <w:rsid w:val="00621650"/>
  </w:style>
  <w:style w:type="paragraph" w:customStyle="1" w:styleId="9B52FDBAA50C487CB98BB6C0CF6A3136">
    <w:name w:val="9B52FDBAA50C487CB98BB6C0CF6A3136"/>
  </w:style>
  <w:style w:type="paragraph" w:customStyle="1" w:styleId="5EB1A6DF8D77481B84A4F9AB274F0F34">
    <w:name w:val="5EB1A6DF8D77481B84A4F9AB274F0F34"/>
    <w:rsid w:val="00621650"/>
  </w:style>
  <w:style w:type="paragraph" w:customStyle="1" w:styleId="96CCFFF15DAB4C3A9EB69B309555B624">
    <w:name w:val="96CCFFF15DAB4C3A9EB69B309555B624"/>
  </w:style>
  <w:style w:type="paragraph" w:customStyle="1" w:styleId="9C80740B49A84FA9983285B0B763E004">
    <w:name w:val="9C80740B49A84FA9983285B0B763E004"/>
    <w:rsid w:val="00621650"/>
  </w:style>
  <w:style w:type="paragraph" w:customStyle="1" w:styleId="3507D1F7848D41A299D922BF6CE540C0">
    <w:name w:val="3507D1F7848D41A299D922BF6CE540C0"/>
    <w:rsid w:val="00621650"/>
  </w:style>
  <w:style w:type="paragraph" w:customStyle="1" w:styleId="CE0FAD20AEC54FFE946868BED05B510F">
    <w:name w:val="CE0FAD20AEC54FFE946868BED05B510F"/>
    <w:rsid w:val="00621650"/>
  </w:style>
  <w:style w:type="paragraph" w:customStyle="1" w:styleId="F045CB2CA63344D8BB20DFF24CBAF4E2">
    <w:name w:val="F045CB2CA63344D8BB20DFF24CBAF4E2"/>
    <w:rsid w:val="00621650"/>
  </w:style>
  <w:style w:type="paragraph" w:customStyle="1" w:styleId="F8BBFF56930D4014BC1D66936C635BC1">
    <w:name w:val="F8BBFF56930D4014BC1D66936C635BC1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104CE0C12AD04D55BEEC2A0B8ED35FBF">
    <w:name w:val="104CE0C12AD04D55BEEC2A0B8ED35FBF"/>
    <w:rsid w:val="00621650"/>
  </w:style>
  <w:style w:type="paragraph" w:customStyle="1" w:styleId="5A8D02E97FC244CF86BBDFAABEA091B1">
    <w:name w:val="5A8D02E97FC244CF86BBDFAABEA091B1"/>
  </w:style>
  <w:style w:type="paragraph" w:customStyle="1" w:styleId="C46DA285202A4A17A56B5CD618C6707A">
    <w:name w:val="C46DA285202A4A17A56B5CD618C6707A"/>
  </w:style>
  <w:style w:type="paragraph" w:customStyle="1" w:styleId="B06A3E5EA2B94F39B959C1300D6741EA">
    <w:name w:val="B06A3E5EA2B94F39B959C1300D6741EA"/>
  </w:style>
  <w:style w:type="paragraph" w:customStyle="1" w:styleId="C253C2AEDEA247D9A8FEFF9893FF867D">
    <w:name w:val="C253C2AEDEA247D9A8FEFF9893FF867D"/>
  </w:style>
  <w:style w:type="paragraph" w:customStyle="1" w:styleId="BF4BE1DFA4FD4E13A59D433A89E7AF8C">
    <w:name w:val="BF4BE1DFA4FD4E13A59D433A89E7AF8C"/>
  </w:style>
  <w:style w:type="paragraph" w:customStyle="1" w:styleId="5E404DF4C5964E79AB861A4D44C50A01">
    <w:name w:val="5E404DF4C5964E79AB861A4D44C50A01"/>
  </w:style>
  <w:style w:type="paragraph" w:customStyle="1" w:styleId="CD5F589809824FA593B9B1B0798BEBBB">
    <w:name w:val="CD5F589809824FA593B9B1B0798BEBBB"/>
    <w:rsid w:val="00621650"/>
  </w:style>
  <w:style w:type="paragraph" w:customStyle="1" w:styleId="A88CF744252C4055BF1784952C3AD4DA">
    <w:name w:val="A88CF744252C4055BF1784952C3AD4DA"/>
    <w:rsid w:val="00621650"/>
  </w:style>
  <w:style w:type="paragraph" w:customStyle="1" w:styleId="2647164F5CC14E908E15FE7EF9585DC6">
    <w:name w:val="2647164F5CC14E908E15FE7EF9585DC6"/>
    <w:rsid w:val="00621650"/>
  </w:style>
  <w:style w:type="paragraph" w:customStyle="1" w:styleId="27201DDED9C14BE0829C283104349618">
    <w:name w:val="27201DDED9C14BE0829C283104349618"/>
    <w:rsid w:val="00621650"/>
  </w:style>
  <w:style w:type="paragraph" w:customStyle="1" w:styleId="DF5966BDF2CA4CFB8E27493BA5FCE05E">
    <w:name w:val="DF5966BDF2CA4CFB8E27493BA5FCE05E"/>
    <w:rsid w:val="00621650"/>
  </w:style>
  <w:style w:type="paragraph" w:customStyle="1" w:styleId="A60E734F5E804120BCFF1C3C45E73D2B">
    <w:name w:val="A60E734F5E804120BCFF1C3C45E73D2B"/>
    <w:rsid w:val="00621650"/>
  </w:style>
  <w:style w:type="paragraph" w:customStyle="1" w:styleId="417BF350C5604D57985FA03FCBC95BC1">
    <w:name w:val="417BF350C5604D57985FA03FCBC95BC1"/>
    <w:rsid w:val="00621650"/>
  </w:style>
  <w:style w:type="paragraph" w:customStyle="1" w:styleId="DEACC92205734128BD4D736C11D15675">
    <w:name w:val="DEACC92205734128BD4D736C11D15675"/>
  </w:style>
  <w:style w:type="paragraph" w:customStyle="1" w:styleId="8FC1A74821C44EF985DD0201ABB80B73">
    <w:name w:val="8FC1A74821C44EF985DD0201ABB80B73"/>
    <w:rsid w:val="00621650"/>
  </w:style>
  <w:style w:type="paragraph" w:customStyle="1" w:styleId="B07B459AFBF94D04AFB425D1163E3C1D">
    <w:name w:val="B07B459AFBF94D04AFB425D1163E3C1D"/>
    <w:rsid w:val="00621650"/>
  </w:style>
  <w:style w:type="paragraph" w:customStyle="1" w:styleId="6E22A97840F541458CFDA806E8263E03">
    <w:name w:val="6E22A97840F541458CFDA806E8263E03"/>
    <w:rsid w:val="00621650"/>
  </w:style>
  <w:style w:type="paragraph" w:customStyle="1" w:styleId="C358D4E9D2DE43B0AD4C2EB7971382F7">
    <w:name w:val="C358D4E9D2DE43B0AD4C2EB7971382F7"/>
    <w:rsid w:val="00621650"/>
  </w:style>
  <w:style w:type="paragraph" w:customStyle="1" w:styleId="B140CEC1DCB7422289CC3787CC723F47">
    <w:name w:val="B140CEC1DCB7422289CC3787CC723F47"/>
  </w:style>
  <w:style w:type="paragraph" w:customStyle="1" w:styleId="B0C6807333024393BCDE1BDA3D2E45CD">
    <w:name w:val="B0C6807333024393BCDE1BDA3D2E45CD"/>
  </w:style>
  <w:style w:type="paragraph" w:customStyle="1" w:styleId="48272DE1166442F0B01974933AF456E2">
    <w:name w:val="48272DE1166442F0B01974933AF456E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paragraph" w:customStyle="1" w:styleId="75F1E2CE12684970835F85A7BE929488">
    <w:name w:val="75F1E2CE12684970835F85A7BE929488"/>
  </w:style>
  <w:style w:type="paragraph" w:customStyle="1" w:styleId="34F25F59959C44A09E284F6F025DACCD">
    <w:name w:val="34F25F59959C44A09E284F6F025DACCD"/>
    <w:rsid w:val="00BB0B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{07501CD8-04C7-4D34-907B-73B28DD966A6}tf00546271_win32.dotx</Template>
  <TotalTime>62</TotalTime>
  <Pages>2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phoenix lightning</cp:lastModifiedBy>
  <cp:revision>15</cp:revision>
  <cp:lastPrinted>2025-02-04T23:16:00Z</cp:lastPrinted>
  <dcterms:created xsi:type="dcterms:W3CDTF">2025-02-04T20:04:00Z</dcterms:created>
  <dcterms:modified xsi:type="dcterms:W3CDTF">2025-02-04T23:19:00Z</dcterms:modified>
</cp:coreProperties>
</file>